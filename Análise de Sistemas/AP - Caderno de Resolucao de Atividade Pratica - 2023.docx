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34611253" w:displacedByCustomXml="next"/>
    <w:bookmarkEnd w:id="0" w:displacedByCustomXml="next"/>
    <w:sdt>
      <w:sdtPr>
        <w:id w:val="1320146773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CD2268B" w14:textId="518DBE38" w:rsidR="00CD019A" w:rsidRDefault="008604EE" w:rsidP="008604EE">
          <w:pPr>
            <w:ind w:firstLine="0"/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AA83B6E" wp14:editId="593D1265">
                    <wp:simplePos x="0" y="0"/>
                    <wp:positionH relativeFrom="column">
                      <wp:posOffset>-19821</wp:posOffset>
                    </wp:positionH>
                    <wp:positionV relativeFrom="paragraph">
                      <wp:posOffset>4344721</wp:posOffset>
                    </wp:positionV>
                    <wp:extent cx="6188710" cy="1818229"/>
                    <wp:effectExtent l="0" t="0" r="0" b="0"/>
                    <wp:wrapNone/>
                    <wp:docPr id="3" name="Caixa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88710" cy="18182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2C93AA" w14:textId="68565EF9" w:rsidR="00FB0992" w:rsidRPr="005B49D4" w:rsidRDefault="005B49D4" w:rsidP="00846018">
                                <w:pPr>
                                  <w:pStyle w:val="11-TIPODETRABALHO"/>
                                  <w:rPr>
                                    <w:sz w:val="56"/>
                                    <w:szCs w:val="20"/>
                                  </w:rPr>
                                </w:pPr>
                                <w:r w:rsidRPr="005B49D4">
                                  <w:rPr>
                                    <w:sz w:val="56"/>
                                    <w:szCs w:val="20"/>
                                  </w:rPr>
                                  <w:t>CADERNO DE RESPOSTAS DA ATIVIDADE PRÁTICA</w:t>
                                </w:r>
                                <w:r w:rsidR="0053537A">
                                  <w:rPr>
                                    <w:sz w:val="56"/>
                                    <w:szCs w:val="20"/>
                                  </w:rPr>
                                  <w:t xml:space="preserve"> DE:</w:t>
                                </w:r>
                              </w:p>
                              <w:p w14:paraId="02FAB809" w14:textId="23E49B5B" w:rsidR="00FB0992" w:rsidRPr="0053537A" w:rsidRDefault="007E0654" w:rsidP="005318AE">
                                <w:pPr>
                                  <w:pStyle w:val="12-NOMEDADISCIPLINA"/>
                                  <w:jc w:val="center"/>
                                  <w:rPr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sz w:val="56"/>
                                    <w:szCs w:val="56"/>
                                  </w:rPr>
                                  <w:t>ANÁLISE E MODELAGEM DE SISTEMAS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A83B6E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left:0;text-align:left;margin-left:-1.55pt;margin-top:342.1pt;width:487.3pt;height:14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" filled="f" stroked="f" strokeweight=".5pt">
                    <v:textbox>
                      <w:txbxContent>
                        <w:p w14:paraId="752C93AA" w14:textId="68565EF9" w:rsidR="00FB0992" w:rsidRPr="005B49D4" w:rsidRDefault="005B49D4" w:rsidP="00846018">
                          <w:pPr>
                            <w:pStyle w:val="11-TIPODETRABALHO"/>
                            <w:rPr>
                              <w:sz w:val="56"/>
                              <w:szCs w:val="20"/>
                            </w:rPr>
                          </w:pPr>
                          <w:r w:rsidRPr="005B49D4">
                            <w:rPr>
                              <w:sz w:val="56"/>
                              <w:szCs w:val="20"/>
                            </w:rPr>
                            <w:t>CADERNO DE RESPOSTAS DA ATIVIDADE PRÁTICA</w:t>
                          </w:r>
                          <w:r w:rsidR="0053537A">
                            <w:rPr>
                              <w:sz w:val="56"/>
                              <w:szCs w:val="20"/>
                            </w:rPr>
                            <w:t xml:space="preserve"> DE:</w:t>
                          </w:r>
                        </w:p>
                        <w:p w14:paraId="02FAB809" w14:textId="23E49B5B" w:rsidR="00FB0992" w:rsidRPr="0053537A" w:rsidRDefault="007E0654" w:rsidP="005318AE">
                          <w:pPr>
                            <w:pStyle w:val="12-NOMEDADISCIPLINA"/>
                            <w:jc w:val="center"/>
                            <w:rPr>
                              <w:sz w:val="56"/>
                              <w:szCs w:val="56"/>
                            </w:rPr>
                          </w:pPr>
                          <w:r>
                            <w:rPr>
                              <w:sz w:val="56"/>
                              <w:szCs w:val="56"/>
                            </w:rPr>
                            <w:t>ANÁLISE E MODELAGEM DE SISTEMAS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342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0F74479" wp14:editId="74F78895">
                    <wp:simplePos x="0" y="0"/>
                    <wp:positionH relativeFrom="column">
                      <wp:posOffset>5383088</wp:posOffset>
                    </wp:positionH>
                    <wp:positionV relativeFrom="paragraph">
                      <wp:posOffset>3037</wp:posOffset>
                    </wp:positionV>
                    <wp:extent cx="809006" cy="685800"/>
                    <wp:effectExtent l="0" t="0" r="0" b="0"/>
                    <wp:wrapNone/>
                    <wp:docPr id="14" name="Caixa de Text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09006" cy="685800"/>
                            </a:xfrm>
                            <a:prstGeom prst="rect">
                              <a:avLst/>
                            </a:prstGeom>
                            <a:solidFill>
                              <a:srgbClr val="F5A607">
                                <a:alpha val="43000"/>
                              </a:srgbClr>
                            </a:solidFill>
                            <a:ln w="6350">
                              <a:noFill/>
                            </a:ln>
                            <a:effectLst>
                              <a:softEdge rad="25400"/>
                            </a:effectLst>
                          </wps:spPr>
                          <wps:txbx>
                            <w:txbxContent>
                              <w:p w14:paraId="6FE2AC8F" w14:textId="00EC09FB" w:rsidR="00FB0992" w:rsidRPr="00B3428C" w:rsidRDefault="00FB0992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B3428C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ANO</w:t>
                                </w:r>
                              </w:p>
                              <w:p w14:paraId="7A4796C8" w14:textId="7A9D7C99" w:rsidR="00FB0992" w:rsidRPr="00B3428C" w:rsidRDefault="004A0EAF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instrText xml:space="preserve"> DATE  \@ "YYYY"  \* MERGEFORMAT </w:instrTex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="0064596B">
                                  <w:rPr>
                                    <w:b/>
                                    <w:bCs/>
                                    <w:noProof/>
                                    <w:sz w:val="32"/>
                                    <w:szCs w:val="32"/>
                                  </w:rPr>
                                  <w:t>2023</w: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0F74479" id="Caixa de Texto 14" o:spid="_x0000_s1027" type="#_x0000_t202" style="position:absolute;left:0;text-align:left;margin-left:423.85pt;margin-top:.25pt;width:63.7pt;height:54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" fillcolor="#f5a607" stroked="f" strokeweight=".5pt">
                    <v:fill opacity="28270f"/>
                    <v:textbox>
                      <w:txbxContent>
                        <w:p w14:paraId="6FE2AC8F" w14:textId="00EC09FB" w:rsidR="00FB0992" w:rsidRPr="00B3428C" w:rsidRDefault="00FB0992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B3428C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ANO</w:t>
                          </w:r>
                        </w:p>
                        <w:p w14:paraId="7A4796C8" w14:textId="7A9D7C99" w:rsidR="00FB0992" w:rsidRPr="00B3428C" w:rsidRDefault="004A0EAF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instrText xml:space="preserve"> DATE  \@ "YYYY"  \* MERGEFORMAT </w:instrTex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64596B">
                            <w:rPr>
                              <w:b/>
                              <w:bCs/>
                              <w:noProof/>
                              <w:sz w:val="32"/>
                              <w:szCs w:val="32"/>
                            </w:rPr>
                            <w:t>2023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E22DF" w:rsidRPr="007B0FCD">
            <w:rPr>
              <w:noProof/>
            </w:rPr>
            <w:drawing>
              <wp:inline distT="0" distB="0" distL="0" distR="0" wp14:anchorId="1AB9B1F5" wp14:editId="0609569F">
                <wp:extent cx="6157179" cy="6157179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3828" cy="6163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/>
                      </pic:spPr>
                    </pic:pic>
                  </a:graphicData>
                </a:graphic>
              </wp:inline>
            </w:drawing>
          </w:r>
        </w:p>
      </w:sdtContent>
    </w:sdt>
    <w:p w14:paraId="435EBF88" w14:textId="256452AD" w:rsidR="008E19BB" w:rsidRPr="00474851" w:rsidRDefault="008E19BB" w:rsidP="008E19BB">
      <w:pPr>
        <w:pStyle w:val="11-TIPODETRABALHO"/>
        <w:jc w:val="both"/>
        <w:rPr>
          <w:color w:val="FF0000"/>
          <w:sz w:val="44"/>
          <w:szCs w:val="44"/>
        </w:rPr>
      </w:pPr>
      <w:r w:rsidRPr="00474851">
        <w:rPr>
          <w:sz w:val="44"/>
          <w:szCs w:val="44"/>
        </w:rPr>
        <w:t>ALUNO:</w:t>
      </w:r>
      <w:r w:rsidRPr="00474851">
        <w:rPr>
          <w:color w:val="FF0000"/>
          <w:sz w:val="44"/>
          <w:szCs w:val="44"/>
        </w:rPr>
        <w:t xml:space="preserve"> </w:t>
      </w:r>
      <w:r w:rsidR="00E17779" w:rsidRPr="00C4164A">
        <w:rPr>
          <w:color w:val="FF0000"/>
          <w:sz w:val="44"/>
          <w:szCs w:val="44"/>
        </w:rPr>
        <w:t>EMANUEL ZOLET, RU: 4557826.</w:t>
      </w:r>
    </w:p>
    <w:p w14:paraId="6A5F6B08" w14:textId="16F78ABB" w:rsidR="00CE3906" w:rsidRPr="00834C32" w:rsidRDefault="00D010AE" w:rsidP="00834C32">
      <w:pPr>
        <w:rPr>
          <w:rFonts w:eastAsia="Calibri"/>
          <w:b/>
          <w:caps/>
          <w:color w:val="113162"/>
          <w:sz w:val="4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38AB29F" wp14:editId="48A348D4">
                <wp:simplePos x="0" y="0"/>
                <wp:positionH relativeFrom="column">
                  <wp:posOffset>1829</wp:posOffset>
                </wp:positionH>
                <wp:positionV relativeFrom="paragraph">
                  <wp:posOffset>1626870</wp:posOffset>
                </wp:positionV>
                <wp:extent cx="6186170" cy="916407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170" cy="9164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F55E9E" w14:textId="6EB4B105" w:rsidR="00FB0992" w:rsidRPr="00096AAF" w:rsidRDefault="005B49D4" w:rsidP="00D010AE">
                            <w:pPr>
                              <w:pStyle w:val="13-AUTORIADOMATERIAL"/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Caderno de Resposta</w:t>
                            </w:r>
                            <w:r w:rsidR="00FB0992" w:rsidRPr="00096AAF">
                              <w:rPr>
                                <w:color w:val="FFFFFF" w:themeColor="background1"/>
                              </w:rPr>
                              <w:t xml:space="preserve"> Elaborado por:</w:t>
                            </w:r>
                          </w:p>
                          <w:p w14:paraId="5E4093B1" w14:textId="5DC1266E" w:rsidR="00D010AE" w:rsidRPr="00096AAF" w:rsidRDefault="00FB0992" w:rsidP="00572AAF">
                            <w:pPr>
                              <w:pStyle w:val="13-AUTORIADOMATERIAL"/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096AAF">
                              <w:rPr>
                                <w:color w:val="FFFFFF" w:themeColor="background1"/>
                              </w:rPr>
                              <w:t xml:space="preserve">Prof. </w:t>
                            </w:r>
                            <w:proofErr w:type="spellStart"/>
                            <w:r w:rsidRPr="00096AAF">
                              <w:rPr>
                                <w:color w:val="FFFFFF" w:themeColor="background1"/>
                              </w:rPr>
                              <w:t>MSc</w:t>
                            </w:r>
                            <w:proofErr w:type="spellEnd"/>
                            <w:r w:rsidRPr="00096AAF">
                              <w:rPr>
                                <w:color w:val="FFFFFF" w:themeColor="background1"/>
                              </w:rPr>
                              <w:t xml:space="preserve">. </w:t>
                            </w:r>
                            <w:r w:rsidR="00572AAF">
                              <w:rPr>
                                <w:color w:val="FFFFFF" w:themeColor="background1"/>
                              </w:rPr>
                              <w:t>Guilherme Ditzel Patriota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B29F" id="Caixa de Texto 11" o:spid="_x0000_s1028" type="#_x0000_t202" style="position:absolute;left:0;text-align:left;margin-left:.15pt;margin-top:128.1pt;width:487.1pt;height:72.15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" filled="f" stroked="f" strokeweight=".5pt">
                <v:textbox>
                  <w:txbxContent>
                    <w:p w14:paraId="6DF55E9E" w14:textId="6EB4B105" w:rsidR="00FB0992" w:rsidRPr="00096AAF" w:rsidRDefault="005B49D4" w:rsidP="00D010AE">
                      <w:pPr>
                        <w:pStyle w:val="13-AUTORIADOMATERIAL"/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Caderno de Resposta</w:t>
                      </w:r>
                      <w:r w:rsidR="00FB0992" w:rsidRPr="00096AAF">
                        <w:rPr>
                          <w:color w:val="FFFFFF" w:themeColor="background1"/>
                        </w:rPr>
                        <w:t xml:space="preserve"> Elaborado por:</w:t>
                      </w:r>
                    </w:p>
                    <w:p w14:paraId="5E4093B1" w14:textId="5DC1266E" w:rsidR="00D010AE" w:rsidRPr="00096AAF" w:rsidRDefault="00FB0992" w:rsidP="00572AAF">
                      <w:pPr>
                        <w:pStyle w:val="13-AUTORIADOMATERIAL"/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096AAF">
                        <w:rPr>
                          <w:color w:val="FFFFFF" w:themeColor="background1"/>
                        </w:rPr>
                        <w:t xml:space="preserve">Prof. </w:t>
                      </w:r>
                      <w:proofErr w:type="spellStart"/>
                      <w:r w:rsidRPr="00096AAF">
                        <w:rPr>
                          <w:color w:val="FFFFFF" w:themeColor="background1"/>
                        </w:rPr>
                        <w:t>MSc</w:t>
                      </w:r>
                      <w:proofErr w:type="spellEnd"/>
                      <w:r w:rsidRPr="00096AAF">
                        <w:rPr>
                          <w:color w:val="FFFFFF" w:themeColor="background1"/>
                        </w:rPr>
                        <w:t xml:space="preserve">. </w:t>
                      </w:r>
                      <w:r w:rsidR="00572AAF">
                        <w:rPr>
                          <w:color w:val="FFFFFF" w:themeColor="background1"/>
                        </w:rPr>
                        <w:t>Guilherme Ditzel Patriota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2CD1A21E" wp14:editId="32A27EF5">
                <wp:simplePos x="0" y="0"/>
                <wp:positionH relativeFrom="column">
                  <wp:posOffset>1828</wp:posOffset>
                </wp:positionH>
                <wp:positionV relativeFrom="paragraph">
                  <wp:posOffset>1400099</wp:posOffset>
                </wp:positionV>
                <wp:extent cx="6185535" cy="1137310"/>
                <wp:effectExtent l="0" t="0" r="5715" b="5715"/>
                <wp:wrapNone/>
                <wp:docPr id="27" name="Fluxograma: Documen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137310"/>
                        </a:xfrm>
                        <a:prstGeom prst="flowChartDocument">
                          <a:avLst/>
                        </a:prstGeom>
                        <a:solidFill>
                          <a:srgbClr val="11316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arto="http://schemas.microsoft.com/office/word/2006/arto">
            <w:pict>
              <v:shapetype w14:anchorId="594CCC1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27" o:spid="_x0000_s1026" type="#_x0000_t114" style="position:absolute;margin-left:.15pt;margin-top:110.25pt;width:487.05pt;height:89.55pt;rotation:180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" fillcolor="#113162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26D8A0A7" wp14:editId="7474C8FF">
                <wp:simplePos x="0" y="0"/>
                <wp:positionH relativeFrom="column">
                  <wp:posOffset>1828</wp:posOffset>
                </wp:positionH>
                <wp:positionV relativeFrom="paragraph">
                  <wp:posOffset>1202588</wp:posOffset>
                </wp:positionV>
                <wp:extent cx="6185535" cy="1365301"/>
                <wp:effectExtent l="0" t="0" r="5715" b="6350"/>
                <wp:wrapNone/>
                <wp:docPr id="26" name="Fluxograma: Documen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365301"/>
                        </a:xfrm>
                        <a:prstGeom prst="flowChartDocument">
                          <a:avLst/>
                        </a:prstGeom>
                        <a:solidFill>
                          <a:srgbClr val="F5A60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arto="http://schemas.microsoft.com/office/word/2006/arto">
            <w:pict>
              <v:shape w14:anchorId="56A3BF74" id="Fluxograma: Documento 26" o:spid="_x0000_s1026" type="#_x0000_t114" style="position:absolute;margin-left:.15pt;margin-top:94.7pt;width:487.05pt;height:107.5pt;rotation:18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" fillcolor="#f5a607" stroked="f" strokeweight="1pt"/>
            </w:pict>
          </mc:Fallback>
        </mc:AlternateContent>
      </w:r>
      <w:r w:rsidR="005318AE"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1E8101A5" wp14:editId="26FD5C69">
                <wp:simplePos x="0" y="0"/>
                <wp:positionH relativeFrom="column">
                  <wp:posOffset>4160</wp:posOffset>
                </wp:positionH>
                <wp:positionV relativeFrom="paragraph">
                  <wp:posOffset>1539239</wp:posOffset>
                </wp:positionV>
                <wp:extent cx="6198235" cy="1027431"/>
                <wp:effectExtent l="0" t="0" r="0" b="1270"/>
                <wp:wrapNone/>
                <wp:docPr id="28" name="Fluxograma: Documen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8235" cy="1027431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arto="http://schemas.microsoft.com/office/word/2006/arto">
            <w:pict>
              <v:shape w14:anchorId="4DBEC6E0" id="Fluxograma: Documento 28" o:spid="_x0000_s1026" type="#_x0000_t114" style="position:absolute;margin-left:.35pt;margin-top:121.2pt;width:488.05pt;height:80.9pt;rotation:180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" fillcolor="white [3212]" stroked="f" strokeweight="1pt"/>
            </w:pict>
          </mc:Fallback>
        </mc:AlternateContent>
      </w:r>
      <w:r w:rsidR="008604EE"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3529"/>
        <w:gridCol w:w="6187"/>
      </w:tblGrid>
      <w:tr w:rsidR="00CE3906" w14:paraId="281A8ED6" w14:textId="77777777" w:rsidTr="00B41485">
        <w:tc>
          <w:tcPr>
            <w:tcW w:w="9716" w:type="dxa"/>
            <w:gridSpan w:val="2"/>
            <w:shd w:val="clear" w:color="auto" w:fill="113162"/>
          </w:tcPr>
          <w:p w14:paraId="161E6BCF" w14:textId="58088D96" w:rsidR="00CE3906" w:rsidRPr="00D91FAE" w:rsidRDefault="00CE3906" w:rsidP="0039785D">
            <w:pPr>
              <w:ind w:firstLine="0"/>
              <w:jc w:val="left"/>
              <w:rPr>
                <w:b/>
                <w:bCs/>
              </w:rPr>
            </w:pPr>
            <w:r w:rsidRPr="00FB0323">
              <w:rPr>
                <w:b/>
                <w:bCs/>
                <w:color w:val="F5A607"/>
                <w:sz w:val="40"/>
                <w:szCs w:val="40"/>
              </w:rPr>
              <w:lastRenderedPageBreak/>
              <w:t xml:space="preserve">Prática </w:t>
            </w:r>
            <w:r w:rsidR="00227CD3">
              <w:rPr>
                <w:b/>
                <w:bCs/>
                <w:color w:val="F5A607"/>
                <w:sz w:val="40"/>
                <w:szCs w:val="40"/>
              </w:rPr>
              <w:t>01</w:t>
            </w:r>
            <w:r w:rsidRPr="00FB032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 w:rsidR="00AC6A70" w:rsidRPr="00AC6A70">
              <w:rPr>
                <w:b/>
                <w:bCs/>
                <w:color w:val="F5A607"/>
                <w:sz w:val="40"/>
                <w:szCs w:val="40"/>
              </w:rPr>
              <w:t>COLETA DE REQUISITOS, CRIAÇÃO DE DIAGRAMA DE CASO DE USO E CRIAÇÃO DE DIAGRAMA DE CLASSES</w:t>
            </w:r>
            <w:r w:rsidR="0039785D">
              <w:rPr>
                <w:b/>
                <w:bCs/>
                <w:color w:val="F5A607"/>
                <w:sz w:val="40"/>
                <w:szCs w:val="40"/>
              </w:rPr>
              <w:t>.</w:t>
            </w:r>
          </w:p>
        </w:tc>
      </w:tr>
      <w:tr w:rsidR="00CE3906" w14:paraId="070D7866" w14:textId="77777777" w:rsidTr="00B41485">
        <w:tc>
          <w:tcPr>
            <w:tcW w:w="9716" w:type="dxa"/>
            <w:gridSpan w:val="2"/>
          </w:tcPr>
          <w:p w14:paraId="7F9B620D" w14:textId="2DC022A9" w:rsidR="00CE3906" w:rsidRPr="00FB0323" w:rsidRDefault="00CE3906" w:rsidP="008E178A">
            <w:pPr>
              <w:ind w:firstLine="0"/>
              <w:rPr>
                <w:b/>
                <w:bCs/>
                <w:sz w:val="32"/>
                <w:szCs w:val="32"/>
              </w:rPr>
            </w:pPr>
            <w:r w:rsidRPr="00FB0323">
              <w:rPr>
                <w:b/>
                <w:bCs/>
                <w:color w:val="113162"/>
                <w:sz w:val="32"/>
                <w:szCs w:val="32"/>
              </w:rPr>
              <w:t>Questão</w:t>
            </w:r>
            <w:r w:rsidR="0039785D">
              <w:rPr>
                <w:b/>
                <w:bCs/>
                <w:color w:val="113162"/>
                <w:sz w:val="32"/>
                <w:szCs w:val="32"/>
              </w:rPr>
              <w:t xml:space="preserve"> 01</w:t>
            </w:r>
            <w:r w:rsidRPr="00FB0323">
              <w:rPr>
                <w:b/>
                <w:bCs/>
                <w:color w:val="113162"/>
                <w:sz w:val="32"/>
                <w:szCs w:val="32"/>
              </w:rPr>
              <w:t xml:space="preserve"> – </w:t>
            </w:r>
            <w:r w:rsidR="00940FD8" w:rsidRPr="00940FD8">
              <w:rPr>
                <w:b/>
                <w:bCs/>
                <w:color w:val="113162"/>
                <w:sz w:val="32"/>
                <w:szCs w:val="32"/>
              </w:rPr>
              <w:t>Criação de diagrama de caso de uso</w:t>
            </w:r>
          </w:p>
        </w:tc>
      </w:tr>
      <w:tr w:rsidR="00CE3906" w14:paraId="0D5D844A" w14:textId="77777777" w:rsidTr="00B41485">
        <w:tc>
          <w:tcPr>
            <w:tcW w:w="9716" w:type="dxa"/>
            <w:gridSpan w:val="2"/>
            <w:shd w:val="clear" w:color="auto" w:fill="113162"/>
          </w:tcPr>
          <w:p w14:paraId="3979B690" w14:textId="19B98996" w:rsidR="00233421" w:rsidRPr="00FB0323" w:rsidRDefault="00227CD3" w:rsidP="0071050E">
            <w:pPr>
              <w:ind w:firstLine="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ENUNCIADO: </w:t>
            </w:r>
            <w:r w:rsidR="00DC1EAE">
              <w:rPr>
                <w:b/>
                <w:bCs/>
                <w:color w:val="FFFFFF" w:themeColor="background1"/>
                <w:sz w:val="24"/>
                <w:szCs w:val="24"/>
              </w:rPr>
              <w:t>Veja o Roteiro da Atividade Prática para mais detalhes.</w:t>
            </w:r>
          </w:p>
        </w:tc>
      </w:tr>
      <w:tr w:rsidR="002A25CD" w14:paraId="416B7C47" w14:textId="77777777" w:rsidTr="002A25CD">
        <w:tc>
          <w:tcPr>
            <w:tcW w:w="3529" w:type="dxa"/>
          </w:tcPr>
          <w:p w14:paraId="62489E28" w14:textId="6B924EA4" w:rsidR="00BF770A" w:rsidRPr="00184447" w:rsidRDefault="00A55825" w:rsidP="0053537A">
            <w:pPr>
              <w:pStyle w:val="PargrafodaLista"/>
              <w:numPr>
                <w:ilvl w:val="0"/>
                <w:numId w:val="9"/>
              </w:numPr>
              <w:ind w:left="316" w:hanging="142"/>
              <w:rPr>
                <w:b/>
                <w:bCs/>
                <w:color w:val="113162"/>
              </w:rPr>
            </w:pPr>
            <w:r w:rsidRPr="00527747">
              <w:rPr>
                <w:b/>
                <w:bCs/>
                <w:color w:val="113162"/>
              </w:rPr>
              <w:t>Apresentação do</w:t>
            </w:r>
            <w:r>
              <w:rPr>
                <w:b/>
                <w:bCs/>
                <w:color w:val="113162"/>
              </w:rPr>
              <w:t>s requisitos funcionais e não funcionais (mínimo 3 de cada)</w:t>
            </w:r>
            <w:r w:rsidR="00B41485" w:rsidRPr="00527747">
              <w:rPr>
                <w:b/>
                <w:bCs/>
                <w:color w:val="113162"/>
              </w:rPr>
              <w:t>:</w:t>
            </w:r>
          </w:p>
          <w:p w14:paraId="548E7352" w14:textId="77777777" w:rsidR="00B41485" w:rsidRDefault="00B41485" w:rsidP="00724BDF">
            <w:pPr>
              <w:ind w:firstLine="0"/>
              <w:jc w:val="center"/>
            </w:pPr>
          </w:p>
          <w:p w14:paraId="0B126A56" w14:textId="77777777" w:rsidR="00FE0A47" w:rsidRDefault="00FE0A47" w:rsidP="00724BDF">
            <w:pPr>
              <w:ind w:firstLine="0"/>
              <w:jc w:val="center"/>
            </w:pPr>
          </w:p>
          <w:p w14:paraId="1E7227E6" w14:textId="77777777" w:rsidR="00FE0A47" w:rsidRDefault="00FE0A47" w:rsidP="00724BDF">
            <w:pPr>
              <w:ind w:firstLine="0"/>
              <w:jc w:val="center"/>
            </w:pPr>
          </w:p>
          <w:p w14:paraId="4587E55A" w14:textId="77777777" w:rsidR="00FE0A47" w:rsidRDefault="00FE0A47" w:rsidP="00724BDF">
            <w:pPr>
              <w:ind w:firstLine="0"/>
              <w:jc w:val="center"/>
            </w:pPr>
          </w:p>
          <w:p w14:paraId="3AB6EF10" w14:textId="1F272575" w:rsidR="0000533D" w:rsidRPr="006839A9" w:rsidRDefault="00E17779" w:rsidP="00724BDF">
            <w:pPr>
              <w:ind w:firstLine="0"/>
              <w:jc w:val="center"/>
              <w:rPr>
                <w:b/>
                <w:bCs/>
              </w:rPr>
            </w:pPr>
            <w:r w:rsidRPr="006839A9">
              <w:rPr>
                <w:b/>
                <w:bCs/>
              </w:rPr>
              <w:t>Requisitos Funcionais:</w:t>
            </w:r>
          </w:p>
          <w:p w14:paraId="3BD4BCDD" w14:textId="77777777" w:rsidR="006839A9" w:rsidRPr="006839A9" w:rsidRDefault="006839A9" w:rsidP="00724BDF">
            <w:pPr>
              <w:ind w:firstLine="0"/>
              <w:jc w:val="center"/>
            </w:pPr>
          </w:p>
          <w:p w14:paraId="0773EC1A" w14:textId="0985D52A" w:rsidR="00E17779" w:rsidRPr="006839A9" w:rsidRDefault="00E17779" w:rsidP="006839A9">
            <w:pPr>
              <w:pStyle w:val="PargrafodaLista"/>
              <w:numPr>
                <w:ilvl w:val="0"/>
                <w:numId w:val="24"/>
              </w:numPr>
            </w:pPr>
            <w:r w:rsidRPr="006839A9">
              <w:t xml:space="preserve">O sistema </w:t>
            </w:r>
            <w:r w:rsidR="00DC1E3E" w:rsidRPr="006839A9">
              <w:t>d</w:t>
            </w:r>
            <w:r w:rsidRPr="006839A9">
              <w:t>e</w:t>
            </w:r>
            <w:r w:rsidR="00DC1E3E" w:rsidRPr="006839A9">
              <w:t>ve</w:t>
            </w:r>
            <w:r w:rsidRPr="006839A9">
              <w:t xml:space="preserve">rá </w:t>
            </w:r>
            <w:r w:rsidR="00DC1E3E" w:rsidRPr="006839A9">
              <w:t xml:space="preserve">ter </w:t>
            </w:r>
            <w:r w:rsidRPr="006839A9">
              <w:t>s</w:t>
            </w:r>
            <w:r w:rsidR="00DC1E3E" w:rsidRPr="006839A9">
              <w:t>uas funções via comando de Voz.</w:t>
            </w:r>
          </w:p>
          <w:p w14:paraId="6E4F6EB7" w14:textId="5E412B71" w:rsidR="00DC1E3E" w:rsidRPr="006839A9" w:rsidRDefault="00DC1E3E" w:rsidP="006839A9">
            <w:pPr>
              <w:pStyle w:val="PargrafodaLista"/>
              <w:numPr>
                <w:ilvl w:val="0"/>
                <w:numId w:val="24"/>
              </w:numPr>
            </w:pPr>
            <w:r w:rsidRPr="006839A9">
              <w:t>O sistema deve controlar os aparelhos de ar-condicionado.</w:t>
            </w:r>
          </w:p>
          <w:p w14:paraId="29EAE9FB" w14:textId="12A3485C" w:rsidR="00DC1E3E" w:rsidRDefault="00DC1E3E" w:rsidP="006839A9">
            <w:pPr>
              <w:pStyle w:val="PargrafodaLista"/>
              <w:numPr>
                <w:ilvl w:val="0"/>
                <w:numId w:val="24"/>
              </w:numPr>
            </w:pPr>
            <w:r w:rsidRPr="006839A9">
              <w:t>O sistema deve ligar ou apagar as luzes quando autorizado.</w:t>
            </w:r>
          </w:p>
          <w:p w14:paraId="1D1BB5AF" w14:textId="77777777" w:rsidR="006839A9" w:rsidRPr="006839A9" w:rsidRDefault="006839A9" w:rsidP="006839A9">
            <w:pPr>
              <w:pStyle w:val="PargrafodaLista"/>
              <w:ind w:firstLine="0"/>
              <w:rPr>
                <w:b/>
                <w:bCs/>
              </w:rPr>
            </w:pPr>
          </w:p>
          <w:p w14:paraId="1C7D7AF9" w14:textId="6FBAEB20" w:rsidR="006839A9" w:rsidRPr="006839A9" w:rsidRDefault="00DC1E3E" w:rsidP="006839A9">
            <w:pPr>
              <w:ind w:firstLine="0"/>
              <w:jc w:val="center"/>
              <w:rPr>
                <w:b/>
                <w:bCs/>
              </w:rPr>
            </w:pPr>
            <w:r w:rsidRPr="006839A9">
              <w:rPr>
                <w:b/>
                <w:bCs/>
              </w:rPr>
              <w:t>Requisitos Não Funcionais:</w:t>
            </w:r>
          </w:p>
          <w:p w14:paraId="70DB10F9" w14:textId="77777777" w:rsidR="006839A9" w:rsidRPr="006839A9" w:rsidRDefault="006839A9" w:rsidP="006839A9">
            <w:pPr>
              <w:ind w:firstLine="0"/>
              <w:jc w:val="center"/>
            </w:pPr>
          </w:p>
          <w:p w14:paraId="54B60938" w14:textId="19A61F5A" w:rsidR="00DC1E3E" w:rsidRPr="006839A9" w:rsidRDefault="00DC1E3E" w:rsidP="006839A9">
            <w:pPr>
              <w:pStyle w:val="PargrafodaLista"/>
              <w:numPr>
                <w:ilvl w:val="0"/>
                <w:numId w:val="25"/>
              </w:numPr>
            </w:pPr>
            <w:r w:rsidRPr="006839A9">
              <w:t>O sistema deve ser preciso no reconhecimento de voz.</w:t>
            </w:r>
          </w:p>
          <w:p w14:paraId="150D7B44" w14:textId="4FF9204D" w:rsidR="00DC1E3E" w:rsidRPr="006839A9" w:rsidRDefault="00DC1E3E" w:rsidP="006839A9">
            <w:pPr>
              <w:pStyle w:val="PargrafodaLista"/>
              <w:numPr>
                <w:ilvl w:val="0"/>
                <w:numId w:val="25"/>
              </w:numPr>
            </w:pPr>
            <w:r w:rsidRPr="006839A9">
              <w:t xml:space="preserve">O sistema de controle de acesso deve abrir as portas somente </w:t>
            </w:r>
            <w:r w:rsidR="006839A9" w:rsidRPr="006839A9">
              <w:t>a quem tiver acesso à sala requerida.</w:t>
            </w:r>
          </w:p>
          <w:p w14:paraId="23590DDB" w14:textId="1F5FE802" w:rsidR="006839A9" w:rsidRPr="006839A9" w:rsidRDefault="006839A9" w:rsidP="006839A9">
            <w:pPr>
              <w:pStyle w:val="PargrafodaLista"/>
              <w:numPr>
                <w:ilvl w:val="0"/>
                <w:numId w:val="25"/>
              </w:numPr>
            </w:pPr>
            <w:r w:rsidRPr="006839A9">
              <w:t>O sistema de controle de luz e ar-condicionado devem estar liberados para uso comum entre todos os funcionários.</w:t>
            </w:r>
          </w:p>
          <w:p w14:paraId="3DBE2955" w14:textId="763969AF" w:rsidR="0025515D" w:rsidRPr="0025515D" w:rsidRDefault="0025515D" w:rsidP="00A55825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6187" w:type="dxa"/>
          </w:tcPr>
          <w:p w14:paraId="11761DD5" w14:textId="036C7D65" w:rsidR="00B41485" w:rsidRDefault="008E3095" w:rsidP="0053537A">
            <w:pPr>
              <w:pStyle w:val="PargrafodaLista"/>
              <w:numPr>
                <w:ilvl w:val="0"/>
                <w:numId w:val="9"/>
              </w:numPr>
              <w:ind w:left="407" w:hanging="171"/>
              <w:rPr>
                <w:b/>
                <w:bCs/>
                <w:color w:val="113162"/>
              </w:rPr>
            </w:pPr>
            <w:r w:rsidRPr="00FB0323">
              <w:rPr>
                <w:b/>
                <w:bCs/>
                <w:color w:val="113162"/>
              </w:rPr>
              <w:t>Apresentação d</w:t>
            </w:r>
            <w:r>
              <w:rPr>
                <w:b/>
                <w:bCs/>
                <w:color w:val="113162"/>
              </w:rPr>
              <w:t>o</w:t>
            </w:r>
            <w:r w:rsidRPr="00FB0323">
              <w:rPr>
                <w:b/>
                <w:bCs/>
                <w:color w:val="113162"/>
              </w:rPr>
              <w:t xml:space="preserve"> </w:t>
            </w:r>
            <w:r>
              <w:rPr>
                <w:b/>
                <w:bCs/>
                <w:color w:val="113162"/>
              </w:rPr>
              <w:t>Diagrama</w:t>
            </w:r>
            <w:r w:rsidR="00B60A26">
              <w:rPr>
                <w:b/>
                <w:bCs/>
                <w:color w:val="113162"/>
              </w:rPr>
              <w:t xml:space="preserve"> de Caso de Uso</w:t>
            </w:r>
            <w:r w:rsidRPr="00FB0323">
              <w:rPr>
                <w:b/>
                <w:bCs/>
                <w:color w:val="113162"/>
              </w:rPr>
              <w:t xml:space="preserve"> (não esquecer do identificador pessoal</w:t>
            </w:r>
            <w:r w:rsidR="00B41485" w:rsidRPr="00FB0323">
              <w:rPr>
                <w:b/>
                <w:bCs/>
                <w:color w:val="113162"/>
              </w:rPr>
              <w:t>):</w:t>
            </w:r>
          </w:p>
          <w:p w14:paraId="548E6532" w14:textId="77777777" w:rsidR="0000533D" w:rsidRPr="00FB0323" w:rsidRDefault="0000533D" w:rsidP="0000533D">
            <w:pPr>
              <w:pStyle w:val="PargrafodaLista"/>
              <w:ind w:left="407" w:firstLine="0"/>
              <w:rPr>
                <w:b/>
                <w:bCs/>
                <w:color w:val="113162"/>
              </w:rPr>
            </w:pPr>
          </w:p>
          <w:p w14:paraId="72631C53" w14:textId="18CE684F" w:rsidR="00D06D58" w:rsidRDefault="00D06D58" w:rsidP="00545367">
            <w:pPr>
              <w:pStyle w:val="Legenda"/>
            </w:pPr>
            <w:bookmarkStart w:id="1" w:name="_Toc57038271"/>
            <w:r>
              <w:rPr>
                <w:noProof/>
              </w:rPr>
              <w:drawing>
                <wp:inline distT="0" distB="0" distL="0" distR="0" wp14:anchorId="41846189" wp14:editId="30D5F73E">
                  <wp:extent cx="3776345" cy="3540760"/>
                  <wp:effectExtent l="0" t="0" r="0" b="254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6345" cy="354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3CE6B5" w14:textId="2BE4F483" w:rsidR="009D2718" w:rsidRPr="002A25CD" w:rsidRDefault="00BB69FE" w:rsidP="002A25CD">
            <w:pPr>
              <w:pStyle w:val="Legenda"/>
              <w:rPr>
                <w:color w:val="FF0000"/>
              </w:rPr>
            </w:pPr>
            <w:r w:rsidRPr="00BB69FE">
              <w:t xml:space="preserve">Figura </w:t>
            </w:r>
            <w:bookmarkEnd w:id="1"/>
            <w:r w:rsidR="00A55825">
              <w:t>1</w:t>
            </w:r>
            <w:r w:rsidR="00DB56DD" w:rsidRPr="00FE0A47">
              <w:rPr>
                <w:color w:val="FF0000"/>
              </w:rPr>
              <w:t xml:space="preserve">: </w:t>
            </w:r>
            <w:r w:rsidR="00C4164A">
              <w:rPr>
                <w:color w:val="FF0000"/>
              </w:rPr>
              <w:t>Diagrama de Caso de Uso: Sistema de Controle</w:t>
            </w:r>
          </w:p>
        </w:tc>
      </w:tr>
      <w:tr w:rsidR="003C20E6" w14:paraId="1A4DE4C5" w14:textId="77777777" w:rsidTr="00B41485">
        <w:tc>
          <w:tcPr>
            <w:tcW w:w="9716" w:type="dxa"/>
            <w:gridSpan w:val="2"/>
          </w:tcPr>
          <w:p w14:paraId="00E31940" w14:textId="799A8EB9" w:rsidR="00093299" w:rsidRPr="00E83E3C" w:rsidRDefault="003C20E6" w:rsidP="0053537A">
            <w:pPr>
              <w:pStyle w:val="PargrafodaLista"/>
              <w:numPr>
                <w:ilvl w:val="0"/>
                <w:numId w:val="9"/>
              </w:numPr>
              <w:ind w:left="447" w:hanging="141"/>
              <w:rPr>
                <w:b/>
                <w:bCs/>
                <w:color w:val="002060"/>
              </w:rPr>
            </w:pPr>
            <w:r w:rsidRPr="00527747">
              <w:rPr>
                <w:b/>
                <w:bCs/>
                <w:color w:val="113162"/>
              </w:rPr>
              <w:t>Respond</w:t>
            </w:r>
            <w:r w:rsidR="00BD0CA3" w:rsidRPr="00527747">
              <w:rPr>
                <w:b/>
                <w:bCs/>
                <w:color w:val="113162"/>
              </w:rPr>
              <w:t xml:space="preserve">a </w:t>
            </w:r>
            <w:r w:rsidR="00A00B0D" w:rsidRPr="00527747">
              <w:rPr>
                <w:b/>
                <w:bCs/>
                <w:color w:val="113162"/>
              </w:rPr>
              <w:t>à pergunta:</w:t>
            </w:r>
            <w:r w:rsidR="006C1268">
              <w:rPr>
                <w:b/>
                <w:bCs/>
                <w:color w:val="113162"/>
              </w:rPr>
              <w:t xml:space="preserve"> </w:t>
            </w:r>
            <w:r w:rsidR="007E0654">
              <w:rPr>
                <w:b/>
                <w:bCs/>
                <w:color w:val="113162"/>
              </w:rPr>
              <w:t>Dos requisitos que você coletou, como é realizada a identificação de qual requisito é funcional e qual é requisito não funcional</w:t>
            </w:r>
            <w:r w:rsidR="0071050E" w:rsidRPr="0071050E">
              <w:rPr>
                <w:b/>
                <w:bCs/>
                <w:color w:val="113162"/>
              </w:rPr>
              <w:t>?</w:t>
            </w:r>
          </w:p>
          <w:p w14:paraId="2F59924A" w14:textId="7CCC0476" w:rsidR="00AB3409" w:rsidRDefault="00AB3409" w:rsidP="00D16DE8">
            <w:pPr>
              <w:pStyle w:val="PargrafodaLista"/>
              <w:ind w:left="0" w:firstLine="0"/>
              <w:jc w:val="center"/>
            </w:pPr>
            <w:r w:rsidRPr="00FE0A47">
              <w:rPr>
                <w:b/>
                <w:bCs/>
                <w:color w:val="113162"/>
              </w:rPr>
              <w:t>Resposta:</w:t>
            </w:r>
            <w:r w:rsidR="006839A9">
              <w:rPr>
                <w:b/>
                <w:bCs/>
                <w:color w:val="113162"/>
              </w:rPr>
              <w:t xml:space="preserve"> </w:t>
            </w:r>
            <w:r w:rsidR="006839A9" w:rsidRPr="00CD0AF3">
              <w:rPr>
                <w:color w:val="FF0000"/>
              </w:rPr>
              <w:t>Para identificar se o requisito é funcional ou não, é necessário avaliar se o requisito é uma funcionalidade</w:t>
            </w:r>
            <w:r w:rsidR="00D16DE8" w:rsidRPr="00CD0AF3">
              <w:rPr>
                <w:color w:val="FF0000"/>
              </w:rPr>
              <w:t xml:space="preserve"> que o sistema terá (funcional)</w:t>
            </w:r>
            <w:r w:rsidR="006839A9" w:rsidRPr="00CD0AF3">
              <w:rPr>
                <w:color w:val="FF0000"/>
              </w:rPr>
              <w:t>, ou se é somente um descritivo de alguma funcionalidade</w:t>
            </w:r>
            <w:r w:rsidR="00D16DE8" w:rsidRPr="00CD0AF3">
              <w:rPr>
                <w:color w:val="FF0000"/>
              </w:rPr>
              <w:t xml:space="preserve"> (não funcional).</w:t>
            </w:r>
          </w:p>
        </w:tc>
      </w:tr>
    </w:tbl>
    <w:p w14:paraId="553DF709" w14:textId="5602AC17" w:rsidR="00E85A20" w:rsidRPr="00846018" w:rsidRDefault="00E85A20" w:rsidP="002A25CD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3950"/>
        <w:gridCol w:w="5766"/>
      </w:tblGrid>
      <w:tr w:rsidR="00E85A20" w14:paraId="02DB822E" w14:textId="77777777" w:rsidTr="00120401">
        <w:tc>
          <w:tcPr>
            <w:tcW w:w="9716" w:type="dxa"/>
            <w:gridSpan w:val="2"/>
            <w:shd w:val="clear" w:color="auto" w:fill="113162"/>
          </w:tcPr>
          <w:p w14:paraId="453AFBD2" w14:textId="39481B39" w:rsidR="00E85A20" w:rsidRPr="00D91FAE" w:rsidRDefault="00E85A20" w:rsidP="00120401">
            <w:pPr>
              <w:ind w:firstLine="0"/>
              <w:rPr>
                <w:b/>
                <w:bCs/>
              </w:rPr>
            </w:pPr>
            <w:r w:rsidRPr="00FB0323">
              <w:rPr>
                <w:b/>
                <w:bCs/>
                <w:color w:val="F5A607"/>
                <w:sz w:val="40"/>
                <w:szCs w:val="40"/>
              </w:rPr>
              <w:lastRenderedPageBreak/>
              <w:t xml:space="preserve">Prática </w:t>
            </w:r>
            <w:r>
              <w:rPr>
                <w:b/>
                <w:bCs/>
                <w:color w:val="F5A607"/>
                <w:sz w:val="40"/>
                <w:szCs w:val="40"/>
              </w:rPr>
              <w:t>0</w:t>
            </w:r>
            <w:r w:rsidR="009E1527">
              <w:rPr>
                <w:b/>
                <w:bCs/>
                <w:color w:val="F5A607"/>
                <w:sz w:val="40"/>
                <w:szCs w:val="40"/>
              </w:rPr>
              <w:t>1</w:t>
            </w:r>
            <w:r w:rsidRPr="00FB032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 w:rsidR="00C60BF4" w:rsidRPr="00AC6A70">
              <w:rPr>
                <w:b/>
                <w:bCs/>
                <w:color w:val="F5A607"/>
                <w:sz w:val="40"/>
                <w:szCs w:val="40"/>
              </w:rPr>
              <w:t>COLETA DE REQUISITOS, CRIAÇÃO DE DIAGRAMA DE CASO DE USO E CRIAÇÃO DE DIAGRAMA DE CLASSES</w:t>
            </w:r>
            <w:r w:rsidR="009E1527">
              <w:rPr>
                <w:b/>
                <w:bCs/>
                <w:color w:val="F5A607"/>
                <w:sz w:val="40"/>
                <w:szCs w:val="40"/>
              </w:rPr>
              <w:t>.</w:t>
            </w:r>
          </w:p>
        </w:tc>
      </w:tr>
      <w:tr w:rsidR="00E85A20" w14:paraId="26FB1742" w14:textId="77777777" w:rsidTr="00120401">
        <w:tc>
          <w:tcPr>
            <w:tcW w:w="9716" w:type="dxa"/>
            <w:gridSpan w:val="2"/>
          </w:tcPr>
          <w:p w14:paraId="3A1DDEDA" w14:textId="276BC663" w:rsidR="00E85A20" w:rsidRPr="00FB0323" w:rsidRDefault="00E85A20" w:rsidP="00120401">
            <w:pPr>
              <w:ind w:firstLine="0"/>
              <w:rPr>
                <w:b/>
                <w:bCs/>
                <w:sz w:val="32"/>
                <w:szCs w:val="32"/>
              </w:rPr>
            </w:pPr>
            <w:r w:rsidRPr="00FB0323">
              <w:rPr>
                <w:b/>
                <w:bCs/>
                <w:color w:val="113162"/>
                <w:sz w:val="32"/>
                <w:szCs w:val="32"/>
              </w:rPr>
              <w:t xml:space="preserve">Questão </w:t>
            </w:r>
            <w:r w:rsidR="009E1527">
              <w:rPr>
                <w:b/>
                <w:bCs/>
                <w:color w:val="113162"/>
                <w:sz w:val="32"/>
                <w:szCs w:val="32"/>
              </w:rPr>
              <w:t xml:space="preserve">02 </w:t>
            </w:r>
            <w:r w:rsidRPr="00FB0323">
              <w:rPr>
                <w:b/>
                <w:bCs/>
                <w:color w:val="113162"/>
                <w:sz w:val="32"/>
                <w:szCs w:val="32"/>
              </w:rPr>
              <w:t xml:space="preserve">– </w:t>
            </w:r>
            <w:r w:rsidR="00EA6AB4" w:rsidRPr="00EA6AB4">
              <w:rPr>
                <w:b/>
                <w:bCs/>
                <w:color w:val="113162"/>
                <w:sz w:val="32"/>
                <w:szCs w:val="32"/>
              </w:rPr>
              <w:t>Criação de diagrama de Classes</w:t>
            </w:r>
            <w:r w:rsidR="00DA2C08" w:rsidRPr="00DA2C08">
              <w:rPr>
                <w:b/>
                <w:bCs/>
                <w:color w:val="113162"/>
                <w:sz w:val="32"/>
                <w:szCs w:val="32"/>
              </w:rPr>
              <w:t>.</w:t>
            </w:r>
          </w:p>
        </w:tc>
      </w:tr>
      <w:tr w:rsidR="00E85A20" w14:paraId="735B4119" w14:textId="77777777" w:rsidTr="00120401">
        <w:tc>
          <w:tcPr>
            <w:tcW w:w="9716" w:type="dxa"/>
            <w:gridSpan w:val="2"/>
            <w:shd w:val="clear" w:color="auto" w:fill="113162"/>
          </w:tcPr>
          <w:p w14:paraId="09B80317" w14:textId="2AE410F3" w:rsidR="00233421" w:rsidRPr="00834C32" w:rsidRDefault="00E85A20" w:rsidP="0071050E">
            <w:pPr>
              <w:pStyle w:val="PargrafodaLista"/>
              <w:ind w:left="0" w:firstLine="0"/>
              <w:jc w:val="center"/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ENUNCIADO: </w:t>
            </w:r>
            <w:r w:rsidR="0071050E">
              <w:rPr>
                <w:b/>
                <w:bCs/>
                <w:color w:val="FFFFFF" w:themeColor="background1"/>
                <w:sz w:val="24"/>
                <w:szCs w:val="24"/>
              </w:rPr>
              <w:t>Veja o Roteiro da Atividade Prática para mais detalhes.</w:t>
            </w:r>
          </w:p>
        </w:tc>
      </w:tr>
      <w:tr w:rsidR="00CD0AF3" w14:paraId="6539DA53" w14:textId="77777777" w:rsidTr="00120401">
        <w:tc>
          <w:tcPr>
            <w:tcW w:w="4858" w:type="dxa"/>
          </w:tcPr>
          <w:p w14:paraId="72B5F407" w14:textId="7F1FF77C" w:rsidR="00F844F8" w:rsidRPr="00184447" w:rsidRDefault="00F844F8" w:rsidP="00F844F8">
            <w:pPr>
              <w:pStyle w:val="PargrafodaLista"/>
              <w:numPr>
                <w:ilvl w:val="0"/>
                <w:numId w:val="9"/>
              </w:numPr>
              <w:ind w:left="316" w:hanging="142"/>
              <w:rPr>
                <w:b/>
                <w:bCs/>
                <w:color w:val="113162"/>
              </w:rPr>
            </w:pPr>
            <w:r w:rsidRPr="00527747">
              <w:rPr>
                <w:b/>
                <w:bCs/>
                <w:color w:val="113162"/>
              </w:rPr>
              <w:t>Apresentação do</w:t>
            </w:r>
            <w:r>
              <w:rPr>
                <w:b/>
                <w:bCs/>
                <w:color w:val="113162"/>
              </w:rPr>
              <w:t xml:space="preserve">s requisitos funcionais e não funcionais (mínimo 3 de cada </w:t>
            </w:r>
            <w:r w:rsidR="00B60A26">
              <w:rPr>
                <w:b/>
                <w:bCs/>
                <w:color w:val="113162"/>
              </w:rPr>
              <w:t>diferentes da questão 1</w:t>
            </w:r>
            <w:r>
              <w:rPr>
                <w:b/>
                <w:bCs/>
                <w:color w:val="113162"/>
              </w:rPr>
              <w:t>)</w:t>
            </w:r>
            <w:r w:rsidRPr="00527747">
              <w:rPr>
                <w:b/>
                <w:bCs/>
                <w:color w:val="113162"/>
              </w:rPr>
              <w:t>:</w:t>
            </w:r>
          </w:p>
          <w:p w14:paraId="495FA608" w14:textId="77777777" w:rsidR="00F844F8" w:rsidRDefault="00F844F8" w:rsidP="00F844F8">
            <w:pPr>
              <w:ind w:firstLine="0"/>
              <w:jc w:val="center"/>
            </w:pPr>
          </w:p>
          <w:p w14:paraId="7571538D" w14:textId="77777777" w:rsidR="00F844F8" w:rsidRDefault="00F844F8" w:rsidP="00F844F8">
            <w:pPr>
              <w:ind w:firstLine="0"/>
              <w:jc w:val="center"/>
            </w:pPr>
          </w:p>
          <w:p w14:paraId="179F2F7A" w14:textId="77777777" w:rsidR="00F844F8" w:rsidRDefault="00F844F8" w:rsidP="00F844F8">
            <w:pPr>
              <w:ind w:firstLine="0"/>
              <w:jc w:val="center"/>
            </w:pPr>
          </w:p>
          <w:p w14:paraId="50ED1A7C" w14:textId="77777777" w:rsidR="00F844F8" w:rsidRDefault="00F844F8" w:rsidP="00F844F8">
            <w:pPr>
              <w:ind w:firstLine="0"/>
              <w:jc w:val="center"/>
            </w:pPr>
          </w:p>
          <w:p w14:paraId="331DE59C" w14:textId="0AD45A5B" w:rsidR="00F844F8" w:rsidRDefault="00D16DE8" w:rsidP="00F844F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Requisitos Funcionais:</w:t>
            </w:r>
          </w:p>
          <w:p w14:paraId="5D3A9834" w14:textId="2BEDEBF1" w:rsidR="00D16DE8" w:rsidRDefault="00D16DE8" w:rsidP="00D16DE8">
            <w:pPr>
              <w:ind w:firstLine="0"/>
            </w:pPr>
          </w:p>
          <w:p w14:paraId="6181495A" w14:textId="138D73FF" w:rsidR="00D16DE8" w:rsidRDefault="00D16DE8" w:rsidP="00D16DE8">
            <w:pPr>
              <w:pStyle w:val="PargrafodaLista"/>
              <w:numPr>
                <w:ilvl w:val="0"/>
                <w:numId w:val="26"/>
              </w:numPr>
            </w:pPr>
            <w:r>
              <w:t>O sistema deve ter monitoramento com reconhecimento facial.</w:t>
            </w:r>
          </w:p>
          <w:p w14:paraId="34A7BEE6" w14:textId="5D4C6C2A" w:rsidR="00D16DE8" w:rsidRDefault="00D16DE8" w:rsidP="00D16DE8">
            <w:pPr>
              <w:pStyle w:val="PargrafodaLista"/>
              <w:numPr>
                <w:ilvl w:val="0"/>
                <w:numId w:val="26"/>
              </w:numPr>
            </w:pPr>
            <w:r>
              <w:t>O sistema deve fazer a abertura de portas.</w:t>
            </w:r>
          </w:p>
          <w:p w14:paraId="57DE612C" w14:textId="62F0F24D" w:rsidR="00D16DE8" w:rsidRDefault="00D16DE8" w:rsidP="00D16DE8">
            <w:pPr>
              <w:pStyle w:val="PargrafodaLista"/>
              <w:numPr>
                <w:ilvl w:val="0"/>
                <w:numId w:val="26"/>
              </w:numPr>
            </w:pPr>
            <w:r>
              <w:t>O sistema deve registrar novos funcionários.</w:t>
            </w:r>
          </w:p>
          <w:p w14:paraId="2BFDBBC8" w14:textId="4019A147" w:rsidR="00D16DE8" w:rsidRDefault="00D16DE8" w:rsidP="00D16DE8">
            <w:pPr>
              <w:ind w:firstLine="0"/>
            </w:pPr>
          </w:p>
          <w:p w14:paraId="5E1BC04A" w14:textId="77777777" w:rsidR="00F844F8" w:rsidRDefault="00D16DE8" w:rsidP="00D16DE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Requisitos Não Funcionais:</w:t>
            </w:r>
          </w:p>
          <w:p w14:paraId="210D1A7E" w14:textId="0EBE20CE" w:rsidR="00D16DE8" w:rsidRDefault="00D16DE8" w:rsidP="00D16DE8">
            <w:pPr>
              <w:ind w:firstLine="0"/>
              <w:jc w:val="center"/>
              <w:rPr>
                <w:b/>
                <w:bCs/>
              </w:rPr>
            </w:pPr>
          </w:p>
          <w:p w14:paraId="2EFD27D3" w14:textId="0AEE566E" w:rsidR="00D16DE8" w:rsidRDefault="00D16DE8" w:rsidP="00D16DE8">
            <w:pPr>
              <w:pStyle w:val="PargrafodaLista"/>
              <w:numPr>
                <w:ilvl w:val="0"/>
                <w:numId w:val="27"/>
              </w:numPr>
            </w:pPr>
            <w:r>
              <w:t>A infraestrutura</w:t>
            </w:r>
            <w:r w:rsidR="00DB59A4">
              <w:t xml:space="preserve"> não pode ter acesso a internet para impedir ataques.</w:t>
            </w:r>
          </w:p>
          <w:p w14:paraId="74765F1F" w14:textId="79BA4B14" w:rsidR="00DB59A4" w:rsidRDefault="00DB59A4" w:rsidP="00D16DE8">
            <w:pPr>
              <w:pStyle w:val="PargrafodaLista"/>
              <w:numPr>
                <w:ilvl w:val="0"/>
                <w:numId w:val="27"/>
              </w:numPr>
            </w:pPr>
            <w:r>
              <w:t>O sistema de abertura de portas deve somente permitir a abertura a pessoas que estejam com permissão concedida.</w:t>
            </w:r>
          </w:p>
          <w:p w14:paraId="7ADF26DD" w14:textId="2F0F6BEA" w:rsidR="00DB59A4" w:rsidRPr="00D16DE8" w:rsidRDefault="005B0528" w:rsidP="00D16DE8">
            <w:pPr>
              <w:pStyle w:val="PargrafodaLista"/>
              <w:numPr>
                <w:ilvl w:val="0"/>
                <w:numId w:val="27"/>
              </w:numPr>
            </w:pPr>
            <w:r>
              <w:t>As respostas do sistema devem ser rápidas e eficientes.</w:t>
            </w:r>
          </w:p>
          <w:p w14:paraId="5611A938" w14:textId="69ACB0F2" w:rsidR="00D16DE8" w:rsidRPr="00D16DE8" w:rsidRDefault="00D16DE8" w:rsidP="00D16DE8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4858" w:type="dxa"/>
          </w:tcPr>
          <w:p w14:paraId="7C54B4CE" w14:textId="087B1331" w:rsidR="00F844F8" w:rsidRDefault="00F844F8" w:rsidP="00F844F8">
            <w:pPr>
              <w:pStyle w:val="PargrafodaLista"/>
              <w:numPr>
                <w:ilvl w:val="0"/>
                <w:numId w:val="9"/>
              </w:numPr>
              <w:ind w:left="407" w:hanging="171"/>
              <w:rPr>
                <w:b/>
                <w:bCs/>
                <w:color w:val="113162"/>
              </w:rPr>
            </w:pPr>
            <w:r w:rsidRPr="00FB0323">
              <w:rPr>
                <w:b/>
                <w:bCs/>
                <w:color w:val="113162"/>
              </w:rPr>
              <w:t>Apresentação d</w:t>
            </w:r>
            <w:r>
              <w:rPr>
                <w:b/>
                <w:bCs/>
                <w:color w:val="113162"/>
              </w:rPr>
              <w:t>o</w:t>
            </w:r>
            <w:r w:rsidRPr="00FB0323">
              <w:rPr>
                <w:b/>
                <w:bCs/>
                <w:color w:val="113162"/>
              </w:rPr>
              <w:t xml:space="preserve"> </w:t>
            </w:r>
            <w:r>
              <w:rPr>
                <w:b/>
                <w:bCs/>
                <w:color w:val="113162"/>
              </w:rPr>
              <w:t>Diagrama</w:t>
            </w:r>
            <w:r w:rsidRPr="00FB0323">
              <w:rPr>
                <w:b/>
                <w:bCs/>
                <w:color w:val="113162"/>
              </w:rPr>
              <w:t xml:space="preserve"> </w:t>
            </w:r>
            <w:r w:rsidR="00B60A26">
              <w:rPr>
                <w:b/>
                <w:bCs/>
                <w:color w:val="113162"/>
              </w:rPr>
              <w:t xml:space="preserve">de Classe </w:t>
            </w:r>
            <w:r w:rsidRPr="00FB0323">
              <w:rPr>
                <w:b/>
                <w:bCs/>
                <w:color w:val="113162"/>
              </w:rPr>
              <w:t>(não esquecer do identificador pessoal):</w:t>
            </w:r>
          </w:p>
          <w:p w14:paraId="58A93D45" w14:textId="78124852" w:rsidR="00F844F8" w:rsidRDefault="00F844F8" w:rsidP="00F844F8">
            <w:pPr>
              <w:pStyle w:val="PargrafodaLista"/>
              <w:ind w:left="407" w:firstLine="0"/>
              <w:rPr>
                <w:b/>
                <w:bCs/>
                <w:color w:val="113162"/>
              </w:rPr>
            </w:pPr>
          </w:p>
          <w:p w14:paraId="706D5C69" w14:textId="5C3952BD" w:rsidR="00CD0AF3" w:rsidRPr="00FB0323" w:rsidRDefault="00CD0AF3" w:rsidP="00F844F8">
            <w:pPr>
              <w:pStyle w:val="PargrafodaLista"/>
              <w:ind w:left="407" w:firstLine="0"/>
              <w:rPr>
                <w:b/>
                <w:bCs/>
                <w:color w:val="113162"/>
              </w:rPr>
            </w:pPr>
            <w:r>
              <w:rPr>
                <w:b/>
                <w:bCs/>
                <w:noProof/>
                <w:color w:val="113162"/>
              </w:rPr>
              <w:drawing>
                <wp:anchor distT="0" distB="0" distL="114300" distR="114300" simplePos="0" relativeHeight="251659269" behindDoc="0" locked="0" layoutInCell="1" allowOverlap="1" wp14:anchorId="1E27F4EE" wp14:editId="7F73D1E2">
                  <wp:simplePos x="0" y="0"/>
                  <wp:positionH relativeFrom="column">
                    <wp:posOffset>59331</wp:posOffset>
                  </wp:positionH>
                  <wp:positionV relativeFrom="paragraph">
                    <wp:posOffset>-580</wp:posOffset>
                  </wp:positionV>
                  <wp:extent cx="3517129" cy="3182233"/>
                  <wp:effectExtent l="0" t="0" r="7620" b="0"/>
                  <wp:wrapSquare wrapText="bothSides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129" cy="3182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54BBA61" w14:textId="1908F03E" w:rsidR="00F844F8" w:rsidRPr="00734D48" w:rsidRDefault="00CD0AF3" w:rsidP="00F844F8">
            <w:pPr>
              <w:pStyle w:val="Legenda"/>
              <w:rPr>
                <w:bCs/>
              </w:rPr>
            </w:pPr>
            <w:r w:rsidRPr="00CD0AF3">
              <w:rPr>
                <w:b w:val="0"/>
                <w:iCs w:val="0"/>
                <w:color w:val="FF0000"/>
                <w:sz w:val="22"/>
                <w:szCs w:val="22"/>
              </w:rPr>
              <w:t xml:space="preserve"> </w:t>
            </w:r>
            <w:r w:rsidR="00F844F8" w:rsidRPr="00BB69FE">
              <w:t xml:space="preserve">Figura </w:t>
            </w:r>
            <w:r w:rsidR="00F844F8">
              <w:t>2</w:t>
            </w:r>
            <w:r w:rsidR="00F844F8" w:rsidRPr="00FE0A47">
              <w:rPr>
                <w:color w:val="FF0000"/>
              </w:rPr>
              <w:t>:</w:t>
            </w:r>
            <w:r>
              <w:rPr>
                <w:color w:val="FF0000"/>
              </w:rPr>
              <w:t xml:space="preserve"> Diagrama de classes desenvolvidos a partir dos requisitos coletados na entrevista.</w:t>
            </w:r>
          </w:p>
        </w:tc>
      </w:tr>
      <w:tr w:rsidR="00E85A20" w14:paraId="6474194B" w14:textId="77777777" w:rsidTr="00120401">
        <w:tc>
          <w:tcPr>
            <w:tcW w:w="9716" w:type="dxa"/>
            <w:gridSpan w:val="2"/>
          </w:tcPr>
          <w:p w14:paraId="7779A01B" w14:textId="2F74B667" w:rsidR="00E85A20" w:rsidRPr="00E83E3C" w:rsidRDefault="00E85A20" w:rsidP="002336CA">
            <w:pPr>
              <w:pStyle w:val="PargrafodaLista"/>
              <w:numPr>
                <w:ilvl w:val="0"/>
                <w:numId w:val="11"/>
              </w:numPr>
              <w:rPr>
                <w:b/>
                <w:bCs/>
                <w:color w:val="002060"/>
              </w:rPr>
            </w:pPr>
            <w:r w:rsidRPr="00527747">
              <w:rPr>
                <w:b/>
                <w:bCs/>
                <w:color w:val="113162"/>
              </w:rPr>
              <w:t>Responda à pergunta:</w:t>
            </w:r>
            <w:r>
              <w:rPr>
                <w:b/>
                <w:bCs/>
                <w:color w:val="113162"/>
              </w:rPr>
              <w:t xml:space="preserve"> </w:t>
            </w:r>
            <w:r w:rsidR="00463FEF">
              <w:rPr>
                <w:b/>
                <w:bCs/>
                <w:color w:val="113162"/>
              </w:rPr>
              <w:t>Como fazemos para converter um requisito ou um grupo de requisitos em uma classe para o diagrama de classes</w:t>
            </w:r>
            <w:r w:rsidR="0040178C" w:rsidRPr="000D3A7F">
              <w:rPr>
                <w:b/>
                <w:bCs/>
                <w:color w:val="113162"/>
              </w:rPr>
              <w:t>?</w:t>
            </w:r>
          </w:p>
          <w:p w14:paraId="1000129D" w14:textId="0DB6B1BA" w:rsidR="00E85A20" w:rsidRPr="00461DE4" w:rsidRDefault="00E85A20" w:rsidP="00120401">
            <w:pPr>
              <w:pStyle w:val="PargrafodaLista"/>
              <w:ind w:left="0" w:firstLine="0"/>
              <w:jc w:val="center"/>
              <w:rPr>
                <w:b/>
                <w:bCs/>
              </w:rPr>
            </w:pPr>
            <w:r w:rsidRPr="00FE0A47">
              <w:rPr>
                <w:b/>
                <w:bCs/>
                <w:color w:val="113162"/>
              </w:rPr>
              <w:t>Resposta:</w:t>
            </w:r>
            <w:r w:rsidRPr="00FB0323">
              <w:rPr>
                <w:color w:val="FF0000"/>
              </w:rPr>
              <w:t xml:space="preserve"> </w:t>
            </w:r>
            <w:r w:rsidR="00461DE4" w:rsidRPr="00C4164A">
              <w:rPr>
                <w:color w:val="FF0000"/>
              </w:rPr>
              <w:t>É necessário analisar o requisito e identificar quais são os sujeitos, os verbos, os substantivos e adjetivos, assim podemos transformá-los em classes contendo: nome da classe sendo o sujeito; a ação sendo os métodos e as características, sendo os atributos.</w:t>
            </w:r>
          </w:p>
          <w:p w14:paraId="6DD6CC9A" w14:textId="77777777" w:rsidR="00E85A20" w:rsidRDefault="00E85A20" w:rsidP="00120401">
            <w:pPr>
              <w:pStyle w:val="PargrafodaLista"/>
              <w:ind w:left="457" w:firstLine="0"/>
            </w:pPr>
          </w:p>
        </w:tc>
      </w:tr>
    </w:tbl>
    <w:p w14:paraId="629EDA36" w14:textId="3F7ED77B" w:rsidR="00ED0CC2" w:rsidRPr="00233421" w:rsidRDefault="00ED0CC2" w:rsidP="004A1AC2">
      <w:pPr>
        <w:ind w:firstLine="0"/>
      </w:pPr>
    </w:p>
    <w:sectPr w:rsidR="00ED0CC2" w:rsidRPr="00233421" w:rsidSect="0011171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080" w:bottom="1440" w:left="1080" w:header="709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1D178" w14:textId="77777777" w:rsidR="00724300" w:rsidRDefault="00724300" w:rsidP="00B5761D">
      <w:r>
        <w:separator/>
      </w:r>
    </w:p>
    <w:p w14:paraId="6F1DC907" w14:textId="77777777" w:rsidR="00724300" w:rsidRDefault="00724300" w:rsidP="00B5761D"/>
    <w:p w14:paraId="64B5F99E" w14:textId="77777777" w:rsidR="00724300" w:rsidRDefault="00724300" w:rsidP="00B5761D"/>
  </w:endnote>
  <w:endnote w:type="continuationSeparator" w:id="0">
    <w:p w14:paraId="17D52DEB" w14:textId="77777777" w:rsidR="00724300" w:rsidRDefault="00724300" w:rsidP="00B5761D">
      <w:r>
        <w:continuationSeparator/>
      </w:r>
    </w:p>
    <w:p w14:paraId="684F54EE" w14:textId="77777777" w:rsidR="00724300" w:rsidRDefault="00724300" w:rsidP="00B5761D"/>
    <w:p w14:paraId="467A1004" w14:textId="77777777" w:rsidR="00724300" w:rsidRDefault="00724300" w:rsidP="00B5761D"/>
  </w:endnote>
  <w:endnote w:type="continuationNotice" w:id="1">
    <w:p w14:paraId="548D8511" w14:textId="77777777" w:rsidR="00724300" w:rsidRDefault="0072430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D125B" w14:textId="77777777" w:rsidR="00572AAF" w:rsidRDefault="00572AA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068754"/>
      <w:docPartObj>
        <w:docPartGallery w:val="Page Numbers (Bottom of Page)"/>
        <w:docPartUnique/>
      </w:docPartObj>
    </w:sdtPr>
    <w:sdtEndPr>
      <w:rPr>
        <w:color w:val="F5A607"/>
      </w:rPr>
    </w:sdtEndPr>
    <w:sdtContent>
      <w:p w14:paraId="5EEEC14D" w14:textId="773D9400" w:rsidR="00FB0992" w:rsidRDefault="00FB0992" w:rsidP="00D2799E">
        <w:pPr>
          <w:pStyle w:val="Rodap"/>
          <w:tabs>
            <w:tab w:val="clear" w:pos="4252"/>
            <w:tab w:val="center" w:pos="5220"/>
          </w:tabs>
          <w:ind w:firstLine="0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2" behindDoc="0" locked="0" layoutInCell="1" allowOverlap="1" wp14:anchorId="378F3F07" wp14:editId="205E11DE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-96578</wp:posOffset>
                  </wp:positionV>
                  <wp:extent cx="6171631" cy="45719"/>
                  <wp:effectExtent l="38100" t="0" r="76835" b="12065"/>
                  <wp:wrapSquare wrapText="bothSides"/>
                  <wp:docPr id="41" name="Fluxograma: Decisão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71631" cy="45719"/>
                          </a:xfrm>
                          <a:prstGeom prst="flowChartDecision">
                            <a:avLst/>
                          </a:prstGeom>
                          <a:solidFill>
                            <a:srgbClr val="113162"/>
                          </a:solidFill>
                          <a:ln w="9525">
                            <a:solidFill>
                              <a:srgbClr val="11316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oel="http://schemas.microsoft.com/office/2019/extlst" xmlns:arto="http://schemas.microsoft.com/office/word/2006/arto">
              <w:pict>
                <v:shapetype w14:anchorId="43E34CF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41" o:spid="_x0000_s1026" type="#_x0000_t110" style="position:absolute;margin-left:-.2pt;margin-top:-7.6pt;width:485.95pt;height:3.6pt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" fillcolor="#113162" strokecolor="#113162">
                  <w10:wrap type="square"/>
                </v:shape>
              </w:pict>
            </mc:Fallback>
          </mc:AlternateContent>
        </w:r>
      </w:p>
      <w:p w14:paraId="087A91AD" w14:textId="15FAB45B" w:rsidR="00FB0992" w:rsidRPr="00D2799E" w:rsidRDefault="00FB0992" w:rsidP="00D2799E">
        <w:pPr>
          <w:pStyle w:val="Rodap"/>
          <w:ind w:firstLine="0"/>
          <w:jc w:val="center"/>
          <w:rPr>
            <w:color w:val="F5A607"/>
          </w:rPr>
        </w:pPr>
        <w:r w:rsidRPr="00D2799E">
          <w:rPr>
            <w:color w:val="F5A607"/>
          </w:rPr>
          <w:fldChar w:fldCharType="begin"/>
        </w:r>
        <w:r w:rsidRPr="00D2799E">
          <w:rPr>
            <w:color w:val="F5A607"/>
          </w:rPr>
          <w:instrText>PAGE    \* MERGEFORMAT</w:instrText>
        </w:r>
        <w:r w:rsidRPr="00D2799E">
          <w:rPr>
            <w:color w:val="F5A607"/>
          </w:rPr>
          <w:fldChar w:fldCharType="separate"/>
        </w:r>
        <w:r w:rsidRPr="00D2799E">
          <w:rPr>
            <w:color w:val="F5A607"/>
          </w:rPr>
          <w:t>2</w:t>
        </w:r>
        <w:r w:rsidRPr="00D2799E">
          <w:rPr>
            <w:color w:val="F5A607"/>
          </w:rPr>
          <w:fldChar w:fldCharType="end"/>
        </w:r>
      </w:p>
    </w:sdtContent>
  </w:sdt>
  <w:p w14:paraId="4AC759CF" w14:textId="1CF32997" w:rsidR="00FB0992" w:rsidRPr="00955E07" w:rsidRDefault="00FB0992" w:rsidP="005C35CA">
    <w:pPr>
      <w:pStyle w:val="Rodap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7869F" w14:textId="77777777" w:rsidR="00572AAF" w:rsidRDefault="00572A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683CC" w14:textId="77777777" w:rsidR="00724300" w:rsidRDefault="00724300" w:rsidP="00B5761D">
      <w:r>
        <w:separator/>
      </w:r>
    </w:p>
    <w:p w14:paraId="741B020C" w14:textId="77777777" w:rsidR="00724300" w:rsidRDefault="00724300" w:rsidP="00B5761D"/>
    <w:p w14:paraId="4B2A7780" w14:textId="77777777" w:rsidR="00724300" w:rsidRDefault="00724300" w:rsidP="00B5761D"/>
  </w:footnote>
  <w:footnote w:type="continuationSeparator" w:id="0">
    <w:p w14:paraId="5FBD1FA7" w14:textId="77777777" w:rsidR="00724300" w:rsidRDefault="00724300" w:rsidP="00B5761D">
      <w:r>
        <w:continuationSeparator/>
      </w:r>
    </w:p>
    <w:p w14:paraId="7574376F" w14:textId="77777777" w:rsidR="00724300" w:rsidRDefault="00724300" w:rsidP="00B5761D"/>
    <w:p w14:paraId="067FA180" w14:textId="77777777" w:rsidR="00724300" w:rsidRDefault="00724300" w:rsidP="00B5761D"/>
  </w:footnote>
  <w:footnote w:type="continuationNotice" w:id="1">
    <w:p w14:paraId="26A0D314" w14:textId="77777777" w:rsidR="00724300" w:rsidRDefault="0072430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A39F4" w14:textId="77777777" w:rsidR="00572AAF" w:rsidRDefault="00572AA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5AA15" w14:textId="52046CB3" w:rsidR="00FB0992" w:rsidRDefault="00FB0992" w:rsidP="007B06F8">
    <w:pPr>
      <w:pStyle w:val="CabealhodoSumri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994228F" wp14:editId="16D52EB0">
          <wp:simplePos x="0" y="0"/>
          <wp:positionH relativeFrom="column">
            <wp:posOffset>-19026</wp:posOffset>
          </wp:positionH>
          <wp:positionV relativeFrom="paragraph">
            <wp:posOffset>-338970</wp:posOffset>
          </wp:positionV>
          <wp:extent cx="3197225" cy="659765"/>
          <wp:effectExtent l="0" t="0" r="3175" b="6985"/>
          <wp:wrapSquare wrapText="bothSides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7225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Roteiro de Atividade Prática de </w:t>
    </w:r>
  </w:p>
  <w:p w14:paraId="71538076" w14:textId="37A22E93" w:rsidR="00FB0992" w:rsidRDefault="007E0654" w:rsidP="007B06F8">
    <w:pPr>
      <w:pStyle w:val="CabealhodoSumrio"/>
    </w:pPr>
    <w:r>
      <w:t>Análise e Modelagem de Sistemas</w:t>
    </w:r>
  </w:p>
  <w:p w14:paraId="2449EB30" w14:textId="01FF279D" w:rsidR="00FB0992" w:rsidRDefault="00FB0992" w:rsidP="0094728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48F91CD" wp14:editId="3C46A2BA">
              <wp:simplePos x="0" y="0"/>
              <wp:positionH relativeFrom="column">
                <wp:posOffset>6350</wp:posOffset>
              </wp:positionH>
              <wp:positionV relativeFrom="paragraph">
                <wp:posOffset>85090</wp:posOffset>
              </wp:positionV>
              <wp:extent cx="6165215" cy="45085"/>
              <wp:effectExtent l="0" t="0" r="6985" b="0"/>
              <wp:wrapNone/>
              <wp:docPr id="16" name="Retâ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65215" cy="45085"/>
                      </a:xfrm>
                      <a:prstGeom prst="rect">
                        <a:avLst/>
                      </a:prstGeom>
                      <a:solidFill>
                        <a:srgbClr val="F5A60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arto="http://schemas.microsoft.com/office/word/2006/arto">
          <w:pict>
            <v:rect w14:anchorId="24E98D3F" id="Retângulo 16" o:spid="_x0000_s1026" style="position:absolute;margin-left:.5pt;margin-top:6.7pt;width:485.45pt;height:3.55pt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" fillcolor="#f5a607" stroked="f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8998F" w14:textId="77777777" w:rsidR="00572AAF" w:rsidRDefault="00572A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084D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03181"/>
    <w:multiLevelType w:val="hybridMultilevel"/>
    <w:tmpl w:val="043015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6511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3511DA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A65FA9"/>
    <w:multiLevelType w:val="hybridMultilevel"/>
    <w:tmpl w:val="FFE0C174"/>
    <w:lvl w:ilvl="0" w:tplc="CD500DC8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21D238C0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C6496"/>
    <w:multiLevelType w:val="hybridMultilevel"/>
    <w:tmpl w:val="17E61DEC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A2B6A"/>
    <w:multiLevelType w:val="hybridMultilevel"/>
    <w:tmpl w:val="0C3255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D3704"/>
    <w:multiLevelType w:val="hybridMultilevel"/>
    <w:tmpl w:val="BA1A004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0EF7C08"/>
    <w:multiLevelType w:val="hybridMultilevel"/>
    <w:tmpl w:val="9E6AD9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275E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7126B69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FB6A07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486AAF"/>
    <w:multiLevelType w:val="hybridMultilevel"/>
    <w:tmpl w:val="7E5C18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EC6D41"/>
    <w:multiLevelType w:val="hybridMultilevel"/>
    <w:tmpl w:val="FC4EE900"/>
    <w:lvl w:ilvl="0" w:tplc="FFFFFFFF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601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94407EF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450CDE"/>
    <w:multiLevelType w:val="hybridMultilevel"/>
    <w:tmpl w:val="23D88946"/>
    <w:lvl w:ilvl="0" w:tplc="0416000F">
      <w:start w:val="1"/>
      <w:numFmt w:val="decimal"/>
      <w:lvlText w:val="%1."/>
      <w:lvlJc w:val="left"/>
      <w:pPr>
        <w:ind w:left="134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18" w15:restartNumberingAfterBreak="0">
    <w:nsid w:val="56431C65"/>
    <w:multiLevelType w:val="hybridMultilevel"/>
    <w:tmpl w:val="E00E35EE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AE0EB3"/>
    <w:multiLevelType w:val="hybridMultilevel"/>
    <w:tmpl w:val="D2EA0A2A"/>
    <w:lvl w:ilvl="0" w:tplc="36DAC2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FC3C5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D722525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6453C3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DB4F36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9815E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8BF1713"/>
    <w:multiLevelType w:val="hybridMultilevel"/>
    <w:tmpl w:val="835012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B6F06"/>
    <w:multiLevelType w:val="hybridMultilevel"/>
    <w:tmpl w:val="DE0614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13"/>
  </w:num>
  <w:num w:numId="4">
    <w:abstractNumId w:val="25"/>
  </w:num>
  <w:num w:numId="5">
    <w:abstractNumId w:val="23"/>
  </w:num>
  <w:num w:numId="6">
    <w:abstractNumId w:val="8"/>
  </w:num>
  <w:num w:numId="7">
    <w:abstractNumId w:val="22"/>
  </w:num>
  <w:num w:numId="8">
    <w:abstractNumId w:val="4"/>
  </w:num>
  <w:num w:numId="9">
    <w:abstractNumId w:val="12"/>
  </w:num>
  <w:num w:numId="10">
    <w:abstractNumId w:val="18"/>
  </w:num>
  <w:num w:numId="11">
    <w:abstractNumId w:val="6"/>
  </w:num>
  <w:num w:numId="12">
    <w:abstractNumId w:val="21"/>
  </w:num>
  <w:num w:numId="13">
    <w:abstractNumId w:val="24"/>
  </w:num>
  <w:num w:numId="14">
    <w:abstractNumId w:val="3"/>
  </w:num>
  <w:num w:numId="15">
    <w:abstractNumId w:val="5"/>
  </w:num>
  <w:num w:numId="16">
    <w:abstractNumId w:val="15"/>
  </w:num>
  <w:num w:numId="17">
    <w:abstractNumId w:val="10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  <w:num w:numId="22">
    <w:abstractNumId w:val="2"/>
  </w:num>
  <w:num w:numId="23">
    <w:abstractNumId w:val="14"/>
  </w:num>
  <w:num w:numId="24">
    <w:abstractNumId w:val="7"/>
  </w:num>
  <w:num w:numId="25">
    <w:abstractNumId w:val="26"/>
  </w:num>
  <w:num w:numId="26">
    <w:abstractNumId w:val="1"/>
  </w:num>
  <w:num w:numId="27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5C0"/>
    <w:rsid w:val="00000EC3"/>
    <w:rsid w:val="00002A30"/>
    <w:rsid w:val="00002B60"/>
    <w:rsid w:val="00002FD5"/>
    <w:rsid w:val="00003606"/>
    <w:rsid w:val="000041AF"/>
    <w:rsid w:val="00004769"/>
    <w:rsid w:val="0000533D"/>
    <w:rsid w:val="00006459"/>
    <w:rsid w:val="00006DF1"/>
    <w:rsid w:val="00010C90"/>
    <w:rsid w:val="00011A0B"/>
    <w:rsid w:val="000132FF"/>
    <w:rsid w:val="00015B61"/>
    <w:rsid w:val="0001655E"/>
    <w:rsid w:val="00020016"/>
    <w:rsid w:val="00022100"/>
    <w:rsid w:val="00022E78"/>
    <w:rsid w:val="00025E5E"/>
    <w:rsid w:val="00031240"/>
    <w:rsid w:val="000340E5"/>
    <w:rsid w:val="00034532"/>
    <w:rsid w:val="00035DC5"/>
    <w:rsid w:val="0003600E"/>
    <w:rsid w:val="00036D24"/>
    <w:rsid w:val="000379B1"/>
    <w:rsid w:val="000379B4"/>
    <w:rsid w:val="00037EF3"/>
    <w:rsid w:val="00040B17"/>
    <w:rsid w:val="000415FF"/>
    <w:rsid w:val="0004321A"/>
    <w:rsid w:val="000457F7"/>
    <w:rsid w:val="00046C87"/>
    <w:rsid w:val="000479C1"/>
    <w:rsid w:val="00050CC4"/>
    <w:rsid w:val="00051CA1"/>
    <w:rsid w:val="00052394"/>
    <w:rsid w:val="0005307D"/>
    <w:rsid w:val="00054080"/>
    <w:rsid w:val="000548CB"/>
    <w:rsid w:val="00055E82"/>
    <w:rsid w:val="0005682D"/>
    <w:rsid w:val="00057000"/>
    <w:rsid w:val="00063679"/>
    <w:rsid w:val="0006452B"/>
    <w:rsid w:val="00065440"/>
    <w:rsid w:val="00070775"/>
    <w:rsid w:val="0007156F"/>
    <w:rsid w:val="00073CED"/>
    <w:rsid w:val="00074CD1"/>
    <w:rsid w:val="000751EC"/>
    <w:rsid w:val="00075700"/>
    <w:rsid w:val="00076754"/>
    <w:rsid w:val="00077D2E"/>
    <w:rsid w:val="0008026A"/>
    <w:rsid w:val="000815CC"/>
    <w:rsid w:val="000816FC"/>
    <w:rsid w:val="00085A46"/>
    <w:rsid w:val="00085A92"/>
    <w:rsid w:val="00085B3C"/>
    <w:rsid w:val="00087278"/>
    <w:rsid w:val="00087861"/>
    <w:rsid w:val="00090132"/>
    <w:rsid w:val="00090AF7"/>
    <w:rsid w:val="00093299"/>
    <w:rsid w:val="000932A1"/>
    <w:rsid w:val="000933DD"/>
    <w:rsid w:val="0009455B"/>
    <w:rsid w:val="0009650A"/>
    <w:rsid w:val="00096AAF"/>
    <w:rsid w:val="00097691"/>
    <w:rsid w:val="00097996"/>
    <w:rsid w:val="000A13C3"/>
    <w:rsid w:val="000A1CB8"/>
    <w:rsid w:val="000A3133"/>
    <w:rsid w:val="000A3D1C"/>
    <w:rsid w:val="000A507A"/>
    <w:rsid w:val="000A5F37"/>
    <w:rsid w:val="000A6589"/>
    <w:rsid w:val="000A79B9"/>
    <w:rsid w:val="000A7D6F"/>
    <w:rsid w:val="000B01C7"/>
    <w:rsid w:val="000B05B3"/>
    <w:rsid w:val="000B22A8"/>
    <w:rsid w:val="000B2CFD"/>
    <w:rsid w:val="000B34F6"/>
    <w:rsid w:val="000B39C9"/>
    <w:rsid w:val="000B40CF"/>
    <w:rsid w:val="000B4F8D"/>
    <w:rsid w:val="000B543C"/>
    <w:rsid w:val="000B73B2"/>
    <w:rsid w:val="000B760D"/>
    <w:rsid w:val="000B76A6"/>
    <w:rsid w:val="000C2C41"/>
    <w:rsid w:val="000C6A6D"/>
    <w:rsid w:val="000C6B2C"/>
    <w:rsid w:val="000C754F"/>
    <w:rsid w:val="000D0A61"/>
    <w:rsid w:val="000D0DC5"/>
    <w:rsid w:val="000D13C3"/>
    <w:rsid w:val="000D1427"/>
    <w:rsid w:val="000D2464"/>
    <w:rsid w:val="000D285F"/>
    <w:rsid w:val="000D29F7"/>
    <w:rsid w:val="000D37AD"/>
    <w:rsid w:val="000D3A7F"/>
    <w:rsid w:val="000D4784"/>
    <w:rsid w:val="000D48CE"/>
    <w:rsid w:val="000D4E5E"/>
    <w:rsid w:val="000D5D97"/>
    <w:rsid w:val="000D6586"/>
    <w:rsid w:val="000D7178"/>
    <w:rsid w:val="000D75F9"/>
    <w:rsid w:val="000E03AB"/>
    <w:rsid w:val="000E19B5"/>
    <w:rsid w:val="000E22E6"/>
    <w:rsid w:val="000E313C"/>
    <w:rsid w:val="000E57A8"/>
    <w:rsid w:val="000E5E27"/>
    <w:rsid w:val="000E61AE"/>
    <w:rsid w:val="000E64F3"/>
    <w:rsid w:val="000E6593"/>
    <w:rsid w:val="000F09BC"/>
    <w:rsid w:val="000F1660"/>
    <w:rsid w:val="000F16EF"/>
    <w:rsid w:val="000F1855"/>
    <w:rsid w:val="000F1FBA"/>
    <w:rsid w:val="000F274D"/>
    <w:rsid w:val="000F6AC4"/>
    <w:rsid w:val="000F6B7B"/>
    <w:rsid w:val="000F6D6D"/>
    <w:rsid w:val="000F6DDA"/>
    <w:rsid w:val="000F71CA"/>
    <w:rsid w:val="001000E1"/>
    <w:rsid w:val="001012F6"/>
    <w:rsid w:val="001026DD"/>
    <w:rsid w:val="00103486"/>
    <w:rsid w:val="001039AF"/>
    <w:rsid w:val="00105319"/>
    <w:rsid w:val="00105B62"/>
    <w:rsid w:val="001063AF"/>
    <w:rsid w:val="00106B1D"/>
    <w:rsid w:val="0010753D"/>
    <w:rsid w:val="0011171E"/>
    <w:rsid w:val="00111944"/>
    <w:rsid w:val="00113263"/>
    <w:rsid w:val="00113353"/>
    <w:rsid w:val="00113435"/>
    <w:rsid w:val="00113633"/>
    <w:rsid w:val="00113C5D"/>
    <w:rsid w:val="00114202"/>
    <w:rsid w:val="00114E6F"/>
    <w:rsid w:val="001159DF"/>
    <w:rsid w:val="00117FDE"/>
    <w:rsid w:val="0012034E"/>
    <w:rsid w:val="00120401"/>
    <w:rsid w:val="0012189F"/>
    <w:rsid w:val="00121EEA"/>
    <w:rsid w:val="00123122"/>
    <w:rsid w:val="001234A2"/>
    <w:rsid w:val="00123988"/>
    <w:rsid w:val="00123996"/>
    <w:rsid w:val="00124907"/>
    <w:rsid w:val="0012516B"/>
    <w:rsid w:val="001252DB"/>
    <w:rsid w:val="00127B88"/>
    <w:rsid w:val="00132366"/>
    <w:rsid w:val="001337CC"/>
    <w:rsid w:val="001348B4"/>
    <w:rsid w:val="00135268"/>
    <w:rsid w:val="001354E4"/>
    <w:rsid w:val="0013732A"/>
    <w:rsid w:val="00137463"/>
    <w:rsid w:val="00137A1A"/>
    <w:rsid w:val="001406A0"/>
    <w:rsid w:val="00141AAB"/>
    <w:rsid w:val="00143378"/>
    <w:rsid w:val="00143CA6"/>
    <w:rsid w:val="0014675A"/>
    <w:rsid w:val="00146B12"/>
    <w:rsid w:val="00150524"/>
    <w:rsid w:val="00150E93"/>
    <w:rsid w:val="00151C2E"/>
    <w:rsid w:val="00151D56"/>
    <w:rsid w:val="00153241"/>
    <w:rsid w:val="0015386A"/>
    <w:rsid w:val="00153A01"/>
    <w:rsid w:val="0015516D"/>
    <w:rsid w:val="00155ACF"/>
    <w:rsid w:val="00156E7A"/>
    <w:rsid w:val="001570BA"/>
    <w:rsid w:val="00157909"/>
    <w:rsid w:val="00160F97"/>
    <w:rsid w:val="00161920"/>
    <w:rsid w:val="001633C8"/>
    <w:rsid w:val="001642E8"/>
    <w:rsid w:val="001661D9"/>
    <w:rsid w:val="0016655A"/>
    <w:rsid w:val="00166D57"/>
    <w:rsid w:val="0016716F"/>
    <w:rsid w:val="00167553"/>
    <w:rsid w:val="00170C6E"/>
    <w:rsid w:val="001711C6"/>
    <w:rsid w:val="00172824"/>
    <w:rsid w:val="0017527D"/>
    <w:rsid w:val="00175AC9"/>
    <w:rsid w:val="001760E7"/>
    <w:rsid w:val="00176B4C"/>
    <w:rsid w:val="00180B22"/>
    <w:rsid w:val="00180BBB"/>
    <w:rsid w:val="00181595"/>
    <w:rsid w:val="00181D80"/>
    <w:rsid w:val="00183AD5"/>
    <w:rsid w:val="00183E02"/>
    <w:rsid w:val="00184447"/>
    <w:rsid w:val="00184CDF"/>
    <w:rsid w:val="00185577"/>
    <w:rsid w:val="00186534"/>
    <w:rsid w:val="00186D1D"/>
    <w:rsid w:val="00190ABE"/>
    <w:rsid w:val="00190AF7"/>
    <w:rsid w:val="001914B0"/>
    <w:rsid w:val="00193079"/>
    <w:rsid w:val="00194839"/>
    <w:rsid w:val="00194C02"/>
    <w:rsid w:val="00194CAB"/>
    <w:rsid w:val="00196C70"/>
    <w:rsid w:val="0019781C"/>
    <w:rsid w:val="00197998"/>
    <w:rsid w:val="00197CB9"/>
    <w:rsid w:val="001A0CC5"/>
    <w:rsid w:val="001A3D53"/>
    <w:rsid w:val="001A43F4"/>
    <w:rsid w:val="001A4D0A"/>
    <w:rsid w:val="001A6B32"/>
    <w:rsid w:val="001A6E74"/>
    <w:rsid w:val="001A721B"/>
    <w:rsid w:val="001A7A37"/>
    <w:rsid w:val="001B04A3"/>
    <w:rsid w:val="001B1FE2"/>
    <w:rsid w:val="001B2BED"/>
    <w:rsid w:val="001B3A41"/>
    <w:rsid w:val="001B4507"/>
    <w:rsid w:val="001B4BDB"/>
    <w:rsid w:val="001B50E5"/>
    <w:rsid w:val="001B55CE"/>
    <w:rsid w:val="001B6BBE"/>
    <w:rsid w:val="001B7F79"/>
    <w:rsid w:val="001C0CAA"/>
    <w:rsid w:val="001C0E19"/>
    <w:rsid w:val="001C2740"/>
    <w:rsid w:val="001C4AD7"/>
    <w:rsid w:val="001D1B62"/>
    <w:rsid w:val="001D386C"/>
    <w:rsid w:val="001D484B"/>
    <w:rsid w:val="001D5ED8"/>
    <w:rsid w:val="001D745E"/>
    <w:rsid w:val="001E0BDB"/>
    <w:rsid w:val="001E1126"/>
    <w:rsid w:val="001E1380"/>
    <w:rsid w:val="001E345A"/>
    <w:rsid w:val="001E3D5C"/>
    <w:rsid w:val="001E4AF5"/>
    <w:rsid w:val="001E4FA4"/>
    <w:rsid w:val="001F1B57"/>
    <w:rsid w:val="001F220F"/>
    <w:rsid w:val="001F3BCF"/>
    <w:rsid w:val="001F533D"/>
    <w:rsid w:val="001F6656"/>
    <w:rsid w:val="001F6A9F"/>
    <w:rsid w:val="001F7025"/>
    <w:rsid w:val="001F78C9"/>
    <w:rsid w:val="0020135A"/>
    <w:rsid w:val="002020E8"/>
    <w:rsid w:val="002053B3"/>
    <w:rsid w:val="00205776"/>
    <w:rsid w:val="00211E95"/>
    <w:rsid w:val="002125E9"/>
    <w:rsid w:val="00214895"/>
    <w:rsid w:val="00214BDA"/>
    <w:rsid w:val="00215037"/>
    <w:rsid w:val="00215EA9"/>
    <w:rsid w:val="00217343"/>
    <w:rsid w:val="00217558"/>
    <w:rsid w:val="00217992"/>
    <w:rsid w:val="00220AE4"/>
    <w:rsid w:val="00220BF8"/>
    <w:rsid w:val="00221360"/>
    <w:rsid w:val="0022432C"/>
    <w:rsid w:val="00224940"/>
    <w:rsid w:val="00224C37"/>
    <w:rsid w:val="002253CA"/>
    <w:rsid w:val="002259C7"/>
    <w:rsid w:val="00226404"/>
    <w:rsid w:val="002269D3"/>
    <w:rsid w:val="00226B4A"/>
    <w:rsid w:val="0022766E"/>
    <w:rsid w:val="00227CD3"/>
    <w:rsid w:val="00231FE4"/>
    <w:rsid w:val="00233085"/>
    <w:rsid w:val="00233421"/>
    <w:rsid w:val="002336CA"/>
    <w:rsid w:val="002340F6"/>
    <w:rsid w:val="002350A6"/>
    <w:rsid w:val="00236192"/>
    <w:rsid w:val="0023637E"/>
    <w:rsid w:val="002404E5"/>
    <w:rsid w:val="002410DE"/>
    <w:rsid w:val="002424ED"/>
    <w:rsid w:val="0024250E"/>
    <w:rsid w:val="0024377E"/>
    <w:rsid w:val="0024456F"/>
    <w:rsid w:val="0025192E"/>
    <w:rsid w:val="002519A2"/>
    <w:rsid w:val="00251A05"/>
    <w:rsid w:val="00251D49"/>
    <w:rsid w:val="002521AC"/>
    <w:rsid w:val="0025295E"/>
    <w:rsid w:val="00253D0B"/>
    <w:rsid w:val="00254C5D"/>
    <w:rsid w:val="0025515D"/>
    <w:rsid w:val="00255330"/>
    <w:rsid w:val="002553C2"/>
    <w:rsid w:val="0025546F"/>
    <w:rsid w:val="00255498"/>
    <w:rsid w:val="00256B19"/>
    <w:rsid w:val="0025729D"/>
    <w:rsid w:val="002573FC"/>
    <w:rsid w:val="002575B2"/>
    <w:rsid w:val="00257604"/>
    <w:rsid w:val="002577B7"/>
    <w:rsid w:val="0026164F"/>
    <w:rsid w:val="002623E7"/>
    <w:rsid w:val="002629FA"/>
    <w:rsid w:val="00262C45"/>
    <w:rsid w:val="0026611E"/>
    <w:rsid w:val="00266CE6"/>
    <w:rsid w:val="00267266"/>
    <w:rsid w:val="00271848"/>
    <w:rsid w:val="00272CEE"/>
    <w:rsid w:val="00273FC3"/>
    <w:rsid w:val="002743A3"/>
    <w:rsid w:val="00274F0C"/>
    <w:rsid w:val="00274FC9"/>
    <w:rsid w:val="002752E6"/>
    <w:rsid w:val="0027538C"/>
    <w:rsid w:val="00275DDA"/>
    <w:rsid w:val="00276537"/>
    <w:rsid w:val="00277C33"/>
    <w:rsid w:val="00280066"/>
    <w:rsid w:val="00282276"/>
    <w:rsid w:val="002822CA"/>
    <w:rsid w:val="00282476"/>
    <w:rsid w:val="00282C65"/>
    <w:rsid w:val="0028382E"/>
    <w:rsid w:val="00283843"/>
    <w:rsid w:val="0028494B"/>
    <w:rsid w:val="00286596"/>
    <w:rsid w:val="00287DC8"/>
    <w:rsid w:val="00287F8F"/>
    <w:rsid w:val="002907BA"/>
    <w:rsid w:val="00292724"/>
    <w:rsid w:val="00292C6A"/>
    <w:rsid w:val="00293461"/>
    <w:rsid w:val="002934CC"/>
    <w:rsid w:val="002934E9"/>
    <w:rsid w:val="002950FB"/>
    <w:rsid w:val="00295A4C"/>
    <w:rsid w:val="00296D68"/>
    <w:rsid w:val="00297C98"/>
    <w:rsid w:val="002A1051"/>
    <w:rsid w:val="002A2421"/>
    <w:rsid w:val="002A25CD"/>
    <w:rsid w:val="002A2DF1"/>
    <w:rsid w:val="002A3395"/>
    <w:rsid w:val="002A38EB"/>
    <w:rsid w:val="002A3BA5"/>
    <w:rsid w:val="002A3D7A"/>
    <w:rsid w:val="002A52BD"/>
    <w:rsid w:val="002A5E2B"/>
    <w:rsid w:val="002B04EF"/>
    <w:rsid w:val="002B0EEF"/>
    <w:rsid w:val="002B16CA"/>
    <w:rsid w:val="002B17C5"/>
    <w:rsid w:val="002B1B2D"/>
    <w:rsid w:val="002B3017"/>
    <w:rsid w:val="002B40B7"/>
    <w:rsid w:val="002B5796"/>
    <w:rsid w:val="002B72BC"/>
    <w:rsid w:val="002C1ECA"/>
    <w:rsid w:val="002C2E9E"/>
    <w:rsid w:val="002C4C34"/>
    <w:rsid w:val="002C4CDD"/>
    <w:rsid w:val="002C4EC5"/>
    <w:rsid w:val="002C6A4F"/>
    <w:rsid w:val="002C6F55"/>
    <w:rsid w:val="002C7186"/>
    <w:rsid w:val="002C7C69"/>
    <w:rsid w:val="002C7DBB"/>
    <w:rsid w:val="002D128A"/>
    <w:rsid w:val="002D141E"/>
    <w:rsid w:val="002D25AF"/>
    <w:rsid w:val="002D2C60"/>
    <w:rsid w:val="002D3556"/>
    <w:rsid w:val="002D39C2"/>
    <w:rsid w:val="002D3EA3"/>
    <w:rsid w:val="002D439B"/>
    <w:rsid w:val="002D4A4E"/>
    <w:rsid w:val="002D4DE7"/>
    <w:rsid w:val="002D656A"/>
    <w:rsid w:val="002D6E92"/>
    <w:rsid w:val="002D7410"/>
    <w:rsid w:val="002D7411"/>
    <w:rsid w:val="002D77FF"/>
    <w:rsid w:val="002D78BF"/>
    <w:rsid w:val="002E039A"/>
    <w:rsid w:val="002E052E"/>
    <w:rsid w:val="002E0DC1"/>
    <w:rsid w:val="002E1D8A"/>
    <w:rsid w:val="002E2228"/>
    <w:rsid w:val="002E2B03"/>
    <w:rsid w:val="002E48DE"/>
    <w:rsid w:val="002E57D8"/>
    <w:rsid w:val="002E6180"/>
    <w:rsid w:val="002E6DCC"/>
    <w:rsid w:val="002E7C41"/>
    <w:rsid w:val="002F1122"/>
    <w:rsid w:val="002F34FC"/>
    <w:rsid w:val="002F3ADC"/>
    <w:rsid w:val="002F3CE6"/>
    <w:rsid w:val="002F4331"/>
    <w:rsid w:val="002F561E"/>
    <w:rsid w:val="002F6256"/>
    <w:rsid w:val="002F7BA8"/>
    <w:rsid w:val="0030016B"/>
    <w:rsid w:val="00300786"/>
    <w:rsid w:val="0030189E"/>
    <w:rsid w:val="00301CFE"/>
    <w:rsid w:val="0030301D"/>
    <w:rsid w:val="00303F9E"/>
    <w:rsid w:val="00306AE0"/>
    <w:rsid w:val="00306CB5"/>
    <w:rsid w:val="003079C7"/>
    <w:rsid w:val="00310A72"/>
    <w:rsid w:val="00311A7E"/>
    <w:rsid w:val="00311B16"/>
    <w:rsid w:val="00311D4B"/>
    <w:rsid w:val="00312FB9"/>
    <w:rsid w:val="00313700"/>
    <w:rsid w:val="00313AE4"/>
    <w:rsid w:val="003144C2"/>
    <w:rsid w:val="003146F2"/>
    <w:rsid w:val="00315FC0"/>
    <w:rsid w:val="003214EE"/>
    <w:rsid w:val="00322538"/>
    <w:rsid w:val="00322990"/>
    <w:rsid w:val="0032344F"/>
    <w:rsid w:val="00323723"/>
    <w:rsid w:val="00323948"/>
    <w:rsid w:val="00325256"/>
    <w:rsid w:val="00327334"/>
    <w:rsid w:val="0032749C"/>
    <w:rsid w:val="0033149E"/>
    <w:rsid w:val="0033290C"/>
    <w:rsid w:val="0033300C"/>
    <w:rsid w:val="00333030"/>
    <w:rsid w:val="00333B96"/>
    <w:rsid w:val="003341DD"/>
    <w:rsid w:val="0033434D"/>
    <w:rsid w:val="00334824"/>
    <w:rsid w:val="00335D73"/>
    <w:rsid w:val="003363ED"/>
    <w:rsid w:val="003372BB"/>
    <w:rsid w:val="003400DD"/>
    <w:rsid w:val="003414C1"/>
    <w:rsid w:val="00342AB8"/>
    <w:rsid w:val="00343078"/>
    <w:rsid w:val="00345740"/>
    <w:rsid w:val="00345F49"/>
    <w:rsid w:val="003460C1"/>
    <w:rsid w:val="00346F78"/>
    <w:rsid w:val="003471BD"/>
    <w:rsid w:val="00351D42"/>
    <w:rsid w:val="00352969"/>
    <w:rsid w:val="00352FDA"/>
    <w:rsid w:val="00354B09"/>
    <w:rsid w:val="00355D07"/>
    <w:rsid w:val="003577F5"/>
    <w:rsid w:val="00360336"/>
    <w:rsid w:val="00361D4C"/>
    <w:rsid w:val="00362E33"/>
    <w:rsid w:val="003634D3"/>
    <w:rsid w:val="0036662B"/>
    <w:rsid w:val="00366C12"/>
    <w:rsid w:val="00367A29"/>
    <w:rsid w:val="0037045F"/>
    <w:rsid w:val="00370BCA"/>
    <w:rsid w:val="003731DE"/>
    <w:rsid w:val="003735F0"/>
    <w:rsid w:val="00373CD4"/>
    <w:rsid w:val="00374AC1"/>
    <w:rsid w:val="00375622"/>
    <w:rsid w:val="0037649B"/>
    <w:rsid w:val="003773AB"/>
    <w:rsid w:val="00377EA6"/>
    <w:rsid w:val="00380CFF"/>
    <w:rsid w:val="00382202"/>
    <w:rsid w:val="00383270"/>
    <w:rsid w:val="00383515"/>
    <w:rsid w:val="0038362E"/>
    <w:rsid w:val="003843A9"/>
    <w:rsid w:val="00384417"/>
    <w:rsid w:val="0038771E"/>
    <w:rsid w:val="00387912"/>
    <w:rsid w:val="003901E2"/>
    <w:rsid w:val="0039063C"/>
    <w:rsid w:val="00391742"/>
    <w:rsid w:val="003935C4"/>
    <w:rsid w:val="003937B6"/>
    <w:rsid w:val="00393DC9"/>
    <w:rsid w:val="00395D9F"/>
    <w:rsid w:val="00396FE5"/>
    <w:rsid w:val="0039785D"/>
    <w:rsid w:val="003A0E4A"/>
    <w:rsid w:val="003A1355"/>
    <w:rsid w:val="003A38FB"/>
    <w:rsid w:val="003A56C9"/>
    <w:rsid w:val="003A5D6D"/>
    <w:rsid w:val="003A6151"/>
    <w:rsid w:val="003A6272"/>
    <w:rsid w:val="003A7565"/>
    <w:rsid w:val="003B1C6B"/>
    <w:rsid w:val="003B2387"/>
    <w:rsid w:val="003B41E7"/>
    <w:rsid w:val="003B538A"/>
    <w:rsid w:val="003B657D"/>
    <w:rsid w:val="003B795D"/>
    <w:rsid w:val="003C20E6"/>
    <w:rsid w:val="003C214B"/>
    <w:rsid w:val="003C27AE"/>
    <w:rsid w:val="003C27C0"/>
    <w:rsid w:val="003C2B45"/>
    <w:rsid w:val="003C2EC7"/>
    <w:rsid w:val="003C403B"/>
    <w:rsid w:val="003C4331"/>
    <w:rsid w:val="003C537E"/>
    <w:rsid w:val="003C76AB"/>
    <w:rsid w:val="003C7C63"/>
    <w:rsid w:val="003C7CE3"/>
    <w:rsid w:val="003D1B3A"/>
    <w:rsid w:val="003D299F"/>
    <w:rsid w:val="003D2FD6"/>
    <w:rsid w:val="003D4987"/>
    <w:rsid w:val="003D54C8"/>
    <w:rsid w:val="003D557C"/>
    <w:rsid w:val="003D5A50"/>
    <w:rsid w:val="003D6633"/>
    <w:rsid w:val="003D70BA"/>
    <w:rsid w:val="003E010A"/>
    <w:rsid w:val="003E02CE"/>
    <w:rsid w:val="003E0893"/>
    <w:rsid w:val="003E22DF"/>
    <w:rsid w:val="003E36ED"/>
    <w:rsid w:val="003E596B"/>
    <w:rsid w:val="003F0A74"/>
    <w:rsid w:val="003F1065"/>
    <w:rsid w:val="003F28AE"/>
    <w:rsid w:val="003F3234"/>
    <w:rsid w:val="003F38EE"/>
    <w:rsid w:val="003F4C68"/>
    <w:rsid w:val="003F4D2E"/>
    <w:rsid w:val="003F4FA5"/>
    <w:rsid w:val="003F5865"/>
    <w:rsid w:val="003F74BB"/>
    <w:rsid w:val="00401679"/>
    <w:rsid w:val="0040178C"/>
    <w:rsid w:val="00403171"/>
    <w:rsid w:val="00403821"/>
    <w:rsid w:val="0040388E"/>
    <w:rsid w:val="004062BE"/>
    <w:rsid w:val="00407241"/>
    <w:rsid w:val="0040790C"/>
    <w:rsid w:val="00407D1D"/>
    <w:rsid w:val="00412084"/>
    <w:rsid w:val="0041321F"/>
    <w:rsid w:val="004133A4"/>
    <w:rsid w:val="00413783"/>
    <w:rsid w:val="00413BFF"/>
    <w:rsid w:val="0041619F"/>
    <w:rsid w:val="004161A5"/>
    <w:rsid w:val="0041638D"/>
    <w:rsid w:val="00421C6D"/>
    <w:rsid w:val="00422412"/>
    <w:rsid w:val="00422EB1"/>
    <w:rsid w:val="0042355F"/>
    <w:rsid w:val="00424068"/>
    <w:rsid w:val="0042418E"/>
    <w:rsid w:val="00430CD4"/>
    <w:rsid w:val="00431C98"/>
    <w:rsid w:val="00434766"/>
    <w:rsid w:val="004356E3"/>
    <w:rsid w:val="00436DAC"/>
    <w:rsid w:val="004377FF"/>
    <w:rsid w:val="0044026E"/>
    <w:rsid w:val="00440D2C"/>
    <w:rsid w:val="00441557"/>
    <w:rsid w:val="00441B94"/>
    <w:rsid w:val="004426F5"/>
    <w:rsid w:val="00442C95"/>
    <w:rsid w:val="004435CF"/>
    <w:rsid w:val="004438D3"/>
    <w:rsid w:val="00443E34"/>
    <w:rsid w:val="0044421D"/>
    <w:rsid w:val="0044607A"/>
    <w:rsid w:val="00447289"/>
    <w:rsid w:val="0044744D"/>
    <w:rsid w:val="004476C8"/>
    <w:rsid w:val="0044775E"/>
    <w:rsid w:val="00450375"/>
    <w:rsid w:val="0045271A"/>
    <w:rsid w:val="00452EC6"/>
    <w:rsid w:val="00455204"/>
    <w:rsid w:val="00455EB2"/>
    <w:rsid w:val="00455F37"/>
    <w:rsid w:val="0046086D"/>
    <w:rsid w:val="00461226"/>
    <w:rsid w:val="00461DE4"/>
    <w:rsid w:val="00463790"/>
    <w:rsid w:val="00463FEF"/>
    <w:rsid w:val="00467424"/>
    <w:rsid w:val="004711DC"/>
    <w:rsid w:val="00473560"/>
    <w:rsid w:val="0047418E"/>
    <w:rsid w:val="00474851"/>
    <w:rsid w:val="00474B46"/>
    <w:rsid w:val="00475744"/>
    <w:rsid w:val="00475A21"/>
    <w:rsid w:val="00476B7E"/>
    <w:rsid w:val="00477E7A"/>
    <w:rsid w:val="00477FAC"/>
    <w:rsid w:val="0048039D"/>
    <w:rsid w:val="00480470"/>
    <w:rsid w:val="00480F51"/>
    <w:rsid w:val="00481997"/>
    <w:rsid w:val="00482899"/>
    <w:rsid w:val="00484D95"/>
    <w:rsid w:val="004854C9"/>
    <w:rsid w:val="004856BC"/>
    <w:rsid w:val="00485CC6"/>
    <w:rsid w:val="00486E66"/>
    <w:rsid w:val="0048735D"/>
    <w:rsid w:val="00487506"/>
    <w:rsid w:val="00491D92"/>
    <w:rsid w:val="00492EB7"/>
    <w:rsid w:val="00494B40"/>
    <w:rsid w:val="00497335"/>
    <w:rsid w:val="004977A3"/>
    <w:rsid w:val="004A0EAF"/>
    <w:rsid w:val="004A10AB"/>
    <w:rsid w:val="004A1AC2"/>
    <w:rsid w:val="004A3F3E"/>
    <w:rsid w:val="004A4AB6"/>
    <w:rsid w:val="004A5DFF"/>
    <w:rsid w:val="004A6F2C"/>
    <w:rsid w:val="004A7BD9"/>
    <w:rsid w:val="004B07CC"/>
    <w:rsid w:val="004B14D4"/>
    <w:rsid w:val="004B1951"/>
    <w:rsid w:val="004B3AC8"/>
    <w:rsid w:val="004B5B69"/>
    <w:rsid w:val="004B6381"/>
    <w:rsid w:val="004B717D"/>
    <w:rsid w:val="004B7286"/>
    <w:rsid w:val="004B7650"/>
    <w:rsid w:val="004C2F60"/>
    <w:rsid w:val="004C556A"/>
    <w:rsid w:val="004C76B0"/>
    <w:rsid w:val="004C7954"/>
    <w:rsid w:val="004D1588"/>
    <w:rsid w:val="004D2D1D"/>
    <w:rsid w:val="004D3D43"/>
    <w:rsid w:val="004D50DC"/>
    <w:rsid w:val="004D59E0"/>
    <w:rsid w:val="004D6076"/>
    <w:rsid w:val="004D6FDD"/>
    <w:rsid w:val="004E0588"/>
    <w:rsid w:val="004E0943"/>
    <w:rsid w:val="004E10AE"/>
    <w:rsid w:val="004E1B05"/>
    <w:rsid w:val="004E1FAC"/>
    <w:rsid w:val="004E20A1"/>
    <w:rsid w:val="004E38C4"/>
    <w:rsid w:val="004E3BD7"/>
    <w:rsid w:val="004E4DAE"/>
    <w:rsid w:val="004E52D3"/>
    <w:rsid w:val="004E5433"/>
    <w:rsid w:val="004E76DF"/>
    <w:rsid w:val="004F0E61"/>
    <w:rsid w:val="004F34E0"/>
    <w:rsid w:val="004F453E"/>
    <w:rsid w:val="004F4557"/>
    <w:rsid w:val="004F5878"/>
    <w:rsid w:val="004F5E07"/>
    <w:rsid w:val="004F6098"/>
    <w:rsid w:val="004F639C"/>
    <w:rsid w:val="004F64CC"/>
    <w:rsid w:val="004F7304"/>
    <w:rsid w:val="004F7468"/>
    <w:rsid w:val="00500EB2"/>
    <w:rsid w:val="00501B6F"/>
    <w:rsid w:val="00501BE8"/>
    <w:rsid w:val="00502D74"/>
    <w:rsid w:val="00502E9E"/>
    <w:rsid w:val="005034F4"/>
    <w:rsid w:val="00504B43"/>
    <w:rsid w:val="00504F6B"/>
    <w:rsid w:val="00506482"/>
    <w:rsid w:val="005074BA"/>
    <w:rsid w:val="005076E9"/>
    <w:rsid w:val="005079AE"/>
    <w:rsid w:val="00510947"/>
    <w:rsid w:val="0051187A"/>
    <w:rsid w:val="0051294E"/>
    <w:rsid w:val="005137A6"/>
    <w:rsid w:val="00513ACD"/>
    <w:rsid w:val="00514E5E"/>
    <w:rsid w:val="00515B6B"/>
    <w:rsid w:val="005171AC"/>
    <w:rsid w:val="0052042A"/>
    <w:rsid w:val="00521272"/>
    <w:rsid w:val="00521F57"/>
    <w:rsid w:val="00522934"/>
    <w:rsid w:val="005231F6"/>
    <w:rsid w:val="00525845"/>
    <w:rsid w:val="00525E20"/>
    <w:rsid w:val="00527747"/>
    <w:rsid w:val="005318AE"/>
    <w:rsid w:val="00531D68"/>
    <w:rsid w:val="005337C2"/>
    <w:rsid w:val="00534372"/>
    <w:rsid w:val="005346F3"/>
    <w:rsid w:val="0053537A"/>
    <w:rsid w:val="005354C1"/>
    <w:rsid w:val="0053637C"/>
    <w:rsid w:val="005422AF"/>
    <w:rsid w:val="0054440B"/>
    <w:rsid w:val="00545367"/>
    <w:rsid w:val="00550A45"/>
    <w:rsid w:val="00552B9F"/>
    <w:rsid w:val="0055560A"/>
    <w:rsid w:val="00555B0E"/>
    <w:rsid w:val="00557E34"/>
    <w:rsid w:val="005601FF"/>
    <w:rsid w:val="0056149A"/>
    <w:rsid w:val="005643C8"/>
    <w:rsid w:val="00564A30"/>
    <w:rsid w:val="005652CE"/>
    <w:rsid w:val="00565F93"/>
    <w:rsid w:val="00565FD5"/>
    <w:rsid w:val="00570815"/>
    <w:rsid w:val="005714C4"/>
    <w:rsid w:val="00572AAF"/>
    <w:rsid w:val="00573301"/>
    <w:rsid w:val="00573B8F"/>
    <w:rsid w:val="00574380"/>
    <w:rsid w:val="00575A35"/>
    <w:rsid w:val="00575DFD"/>
    <w:rsid w:val="00575F92"/>
    <w:rsid w:val="00576C3C"/>
    <w:rsid w:val="005801C1"/>
    <w:rsid w:val="0058035B"/>
    <w:rsid w:val="00582F46"/>
    <w:rsid w:val="00583591"/>
    <w:rsid w:val="005836C6"/>
    <w:rsid w:val="0058410B"/>
    <w:rsid w:val="00585E18"/>
    <w:rsid w:val="00590830"/>
    <w:rsid w:val="005912DA"/>
    <w:rsid w:val="00592917"/>
    <w:rsid w:val="00592B56"/>
    <w:rsid w:val="00593A3C"/>
    <w:rsid w:val="00593DAD"/>
    <w:rsid w:val="00594444"/>
    <w:rsid w:val="005949B0"/>
    <w:rsid w:val="005955C2"/>
    <w:rsid w:val="005966F0"/>
    <w:rsid w:val="00596B82"/>
    <w:rsid w:val="00597463"/>
    <w:rsid w:val="005A0F2A"/>
    <w:rsid w:val="005A1192"/>
    <w:rsid w:val="005A21D0"/>
    <w:rsid w:val="005A402B"/>
    <w:rsid w:val="005A4DE7"/>
    <w:rsid w:val="005A551C"/>
    <w:rsid w:val="005A67B9"/>
    <w:rsid w:val="005A7A66"/>
    <w:rsid w:val="005A7D93"/>
    <w:rsid w:val="005B03D1"/>
    <w:rsid w:val="005B0526"/>
    <w:rsid w:val="005B0528"/>
    <w:rsid w:val="005B18E4"/>
    <w:rsid w:val="005B19A1"/>
    <w:rsid w:val="005B49D4"/>
    <w:rsid w:val="005B526E"/>
    <w:rsid w:val="005B69CC"/>
    <w:rsid w:val="005B6EC3"/>
    <w:rsid w:val="005C3055"/>
    <w:rsid w:val="005C35CA"/>
    <w:rsid w:val="005C4654"/>
    <w:rsid w:val="005C4DDE"/>
    <w:rsid w:val="005C768A"/>
    <w:rsid w:val="005D11D9"/>
    <w:rsid w:val="005D2221"/>
    <w:rsid w:val="005D3766"/>
    <w:rsid w:val="005D390E"/>
    <w:rsid w:val="005D4186"/>
    <w:rsid w:val="005D477F"/>
    <w:rsid w:val="005D5B63"/>
    <w:rsid w:val="005D6E19"/>
    <w:rsid w:val="005D6ECC"/>
    <w:rsid w:val="005D7B81"/>
    <w:rsid w:val="005E093E"/>
    <w:rsid w:val="005E2EDD"/>
    <w:rsid w:val="005E4E77"/>
    <w:rsid w:val="005E5264"/>
    <w:rsid w:val="005E5C5A"/>
    <w:rsid w:val="005E7097"/>
    <w:rsid w:val="005F027B"/>
    <w:rsid w:val="005F1D05"/>
    <w:rsid w:val="005F3343"/>
    <w:rsid w:val="005F35DF"/>
    <w:rsid w:val="005F532A"/>
    <w:rsid w:val="005F60FF"/>
    <w:rsid w:val="005F6781"/>
    <w:rsid w:val="005F6D0E"/>
    <w:rsid w:val="005F6E9D"/>
    <w:rsid w:val="0060192A"/>
    <w:rsid w:val="00604734"/>
    <w:rsid w:val="0060599C"/>
    <w:rsid w:val="00607ADB"/>
    <w:rsid w:val="00607E62"/>
    <w:rsid w:val="0061004D"/>
    <w:rsid w:val="00611338"/>
    <w:rsid w:val="00611C72"/>
    <w:rsid w:val="00611CF1"/>
    <w:rsid w:val="00611D56"/>
    <w:rsid w:val="006121AA"/>
    <w:rsid w:val="0061448E"/>
    <w:rsid w:val="006153A5"/>
    <w:rsid w:val="0061746E"/>
    <w:rsid w:val="00617D90"/>
    <w:rsid w:val="00620A57"/>
    <w:rsid w:val="00621408"/>
    <w:rsid w:val="00621B6D"/>
    <w:rsid w:val="0062420B"/>
    <w:rsid w:val="006254E3"/>
    <w:rsid w:val="00626881"/>
    <w:rsid w:val="006315F3"/>
    <w:rsid w:val="0063289E"/>
    <w:rsid w:val="00632F03"/>
    <w:rsid w:val="006331AD"/>
    <w:rsid w:val="00633643"/>
    <w:rsid w:val="00634F96"/>
    <w:rsid w:val="0063528F"/>
    <w:rsid w:val="0063551D"/>
    <w:rsid w:val="006366EA"/>
    <w:rsid w:val="0063701C"/>
    <w:rsid w:val="0063741C"/>
    <w:rsid w:val="00637A97"/>
    <w:rsid w:val="00637BE6"/>
    <w:rsid w:val="00637CA3"/>
    <w:rsid w:val="0064081D"/>
    <w:rsid w:val="006447CD"/>
    <w:rsid w:val="00644A78"/>
    <w:rsid w:val="006458E6"/>
    <w:rsid w:val="0064596B"/>
    <w:rsid w:val="00645B5E"/>
    <w:rsid w:val="00645E24"/>
    <w:rsid w:val="00646041"/>
    <w:rsid w:val="00646424"/>
    <w:rsid w:val="0065227F"/>
    <w:rsid w:val="006523CE"/>
    <w:rsid w:val="0065629E"/>
    <w:rsid w:val="00656545"/>
    <w:rsid w:val="0065690C"/>
    <w:rsid w:val="00657135"/>
    <w:rsid w:val="00660364"/>
    <w:rsid w:val="00660CE2"/>
    <w:rsid w:val="0066444C"/>
    <w:rsid w:val="00665E65"/>
    <w:rsid w:val="006661D9"/>
    <w:rsid w:val="00666573"/>
    <w:rsid w:val="00666A66"/>
    <w:rsid w:val="00670BEC"/>
    <w:rsid w:val="00670EEA"/>
    <w:rsid w:val="00671CEE"/>
    <w:rsid w:val="006740B7"/>
    <w:rsid w:val="006745EB"/>
    <w:rsid w:val="00675AFF"/>
    <w:rsid w:val="006773A9"/>
    <w:rsid w:val="00680B63"/>
    <w:rsid w:val="00680D35"/>
    <w:rsid w:val="0068137B"/>
    <w:rsid w:val="006818BF"/>
    <w:rsid w:val="006819E0"/>
    <w:rsid w:val="006839A9"/>
    <w:rsid w:val="00684D86"/>
    <w:rsid w:val="0069063B"/>
    <w:rsid w:val="0069121E"/>
    <w:rsid w:val="0069331E"/>
    <w:rsid w:val="0069401C"/>
    <w:rsid w:val="00694B6D"/>
    <w:rsid w:val="00694EA0"/>
    <w:rsid w:val="006A0225"/>
    <w:rsid w:val="006A036D"/>
    <w:rsid w:val="006A3812"/>
    <w:rsid w:val="006A403B"/>
    <w:rsid w:val="006A4BCB"/>
    <w:rsid w:val="006A4E85"/>
    <w:rsid w:val="006A538D"/>
    <w:rsid w:val="006A6E31"/>
    <w:rsid w:val="006A6EE9"/>
    <w:rsid w:val="006A73A3"/>
    <w:rsid w:val="006A7F70"/>
    <w:rsid w:val="006B04BD"/>
    <w:rsid w:val="006B1DF1"/>
    <w:rsid w:val="006B370B"/>
    <w:rsid w:val="006B388D"/>
    <w:rsid w:val="006B5153"/>
    <w:rsid w:val="006B52A3"/>
    <w:rsid w:val="006B6BE5"/>
    <w:rsid w:val="006C1268"/>
    <w:rsid w:val="006C1C14"/>
    <w:rsid w:val="006C1DBF"/>
    <w:rsid w:val="006C1F0B"/>
    <w:rsid w:val="006C7018"/>
    <w:rsid w:val="006D0D2F"/>
    <w:rsid w:val="006D24D8"/>
    <w:rsid w:val="006D65B5"/>
    <w:rsid w:val="006D6C64"/>
    <w:rsid w:val="006D7822"/>
    <w:rsid w:val="006D79B6"/>
    <w:rsid w:val="006E15E7"/>
    <w:rsid w:val="006E273E"/>
    <w:rsid w:val="006E2791"/>
    <w:rsid w:val="006E2FE9"/>
    <w:rsid w:val="006E3538"/>
    <w:rsid w:val="006E3B6C"/>
    <w:rsid w:val="006E58A4"/>
    <w:rsid w:val="006E5DF3"/>
    <w:rsid w:val="006E6391"/>
    <w:rsid w:val="006E6F82"/>
    <w:rsid w:val="006E784C"/>
    <w:rsid w:val="006E7A4D"/>
    <w:rsid w:val="006F1481"/>
    <w:rsid w:val="006F273A"/>
    <w:rsid w:val="006F2B2B"/>
    <w:rsid w:val="006F2D56"/>
    <w:rsid w:val="006F3CF2"/>
    <w:rsid w:val="006F6680"/>
    <w:rsid w:val="007001C7"/>
    <w:rsid w:val="00701739"/>
    <w:rsid w:val="007027E1"/>
    <w:rsid w:val="00702DF9"/>
    <w:rsid w:val="00704C35"/>
    <w:rsid w:val="00705D4A"/>
    <w:rsid w:val="00707FCF"/>
    <w:rsid w:val="0071050E"/>
    <w:rsid w:val="00711C10"/>
    <w:rsid w:val="0071339A"/>
    <w:rsid w:val="00714483"/>
    <w:rsid w:val="007162B6"/>
    <w:rsid w:val="007178DB"/>
    <w:rsid w:val="0072047F"/>
    <w:rsid w:val="007214D8"/>
    <w:rsid w:val="00721D5A"/>
    <w:rsid w:val="00721FFE"/>
    <w:rsid w:val="0072257D"/>
    <w:rsid w:val="00724300"/>
    <w:rsid w:val="007248C4"/>
    <w:rsid w:val="00724BDF"/>
    <w:rsid w:val="007252C5"/>
    <w:rsid w:val="00725828"/>
    <w:rsid w:val="00725CF6"/>
    <w:rsid w:val="00725D94"/>
    <w:rsid w:val="00725E17"/>
    <w:rsid w:val="00726A61"/>
    <w:rsid w:val="00731E4C"/>
    <w:rsid w:val="0073388E"/>
    <w:rsid w:val="00734D48"/>
    <w:rsid w:val="00736E6E"/>
    <w:rsid w:val="00740515"/>
    <w:rsid w:val="00740B66"/>
    <w:rsid w:val="007410FB"/>
    <w:rsid w:val="00741439"/>
    <w:rsid w:val="00741DD7"/>
    <w:rsid w:val="00743168"/>
    <w:rsid w:val="0074373D"/>
    <w:rsid w:val="0074455E"/>
    <w:rsid w:val="0074618B"/>
    <w:rsid w:val="00750783"/>
    <w:rsid w:val="00750D34"/>
    <w:rsid w:val="00751844"/>
    <w:rsid w:val="00752C46"/>
    <w:rsid w:val="00755F6A"/>
    <w:rsid w:val="00756BF1"/>
    <w:rsid w:val="0075729B"/>
    <w:rsid w:val="0076007A"/>
    <w:rsid w:val="00760999"/>
    <w:rsid w:val="00764A16"/>
    <w:rsid w:val="007653D2"/>
    <w:rsid w:val="00765892"/>
    <w:rsid w:val="007666FD"/>
    <w:rsid w:val="0076737C"/>
    <w:rsid w:val="00767689"/>
    <w:rsid w:val="00767DC0"/>
    <w:rsid w:val="007715C0"/>
    <w:rsid w:val="00771D69"/>
    <w:rsid w:val="00772002"/>
    <w:rsid w:val="007727DA"/>
    <w:rsid w:val="00772868"/>
    <w:rsid w:val="00774612"/>
    <w:rsid w:val="00774FBE"/>
    <w:rsid w:val="007773F0"/>
    <w:rsid w:val="00777DF5"/>
    <w:rsid w:val="007807D3"/>
    <w:rsid w:val="0078280A"/>
    <w:rsid w:val="00783207"/>
    <w:rsid w:val="007837A4"/>
    <w:rsid w:val="00784A7B"/>
    <w:rsid w:val="007856B7"/>
    <w:rsid w:val="00786C0D"/>
    <w:rsid w:val="007902EF"/>
    <w:rsid w:val="007905E0"/>
    <w:rsid w:val="00790A3B"/>
    <w:rsid w:val="0079498F"/>
    <w:rsid w:val="007956B8"/>
    <w:rsid w:val="00795DA3"/>
    <w:rsid w:val="00796E6F"/>
    <w:rsid w:val="007973C5"/>
    <w:rsid w:val="007979FB"/>
    <w:rsid w:val="00797C47"/>
    <w:rsid w:val="007A0907"/>
    <w:rsid w:val="007A152A"/>
    <w:rsid w:val="007A1B97"/>
    <w:rsid w:val="007A2295"/>
    <w:rsid w:val="007A313A"/>
    <w:rsid w:val="007A3B91"/>
    <w:rsid w:val="007A6A6E"/>
    <w:rsid w:val="007A7270"/>
    <w:rsid w:val="007B0648"/>
    <w:rsid w:val="007B06F8"/>
    <w:rsid w:val="007B0FCD"/>
    <w:rsid w:val="007B1608"/>
    <w:rsid w:val="007B253D"/>
    <w:rsid w:val="007B265B"/>
    <w:rsid w:val="007B3AF9"/>
    <w:rsid w:val="007B4A35"/>
    <w:rsid w:val="007B5742"/>
    <w:rsid w:val="007B5EFC"/>
    <w:rsid w:val="007B6B9C"/>
    <w:rsid w:val="007C01EA"/>
    <w:rsid w:val="007C6962"/>
    <w:rsid w:val="007D1126"/>
    <w:rsid w:val="007D12AC"/>
    <w:rsid w:val="007D19AB"/>
    <w:rsid w:val="007D24A1"/>
    <w:rsid w:val="007D26E5"/>
    <w:rsid w:val="007D413F"/>
    <w:rsid w:val="007D5C13"/>
    <w:rsid w:val="007D77ED"/>
    <w:rsid w:val="007D7B44"/>
    <w:rsid w:val="007E0654"/>
    <w:rsid w:val="007E1BCB"/>
    <w:rsid w:val="007E3F73"/>
    <w:rsid w:val="007E48C7"/>
    <w:rsid w:val="007E5A42"/>
    <w:rsid w:val="007E66E6"/>
    <w:rsid w:val="007E7726"/>
    <w:rsid w:val="007E7775"/>
    <w:rsid w:val="007E78BA"/>
    <w:rsid w:val="007F09B2"/>
    <w:rsid w:val="007F0CED"/>
    <w:rsid w:val="007F26BB"/>
    <w:rsid w:val="007F6787"/>
    <w:rsid w:val="007F7C44"/>
    <w:rsid w:val="00800E01"/>
    <w:rsid w:val="00803D7C"/>
    <w:rsid w:val="00804E66"/>
    <w:rsid w:val="00806781"/>
    <w:rsid w:val="0080724F"/>
    <w:rsid w:val="008079E4"/>
    <w:rsid w:val="0081205E"/>
    <w:rsid w:val="008122F4"/>
    <w:rsid w:val="008124C7"/>
    <w:rsid w:val="00812D96"/>
    <w:rsid w:val="00812E3E"/>
    <w:rsid w:val="0081437D"/>
    <w:rsid w:val="00814466"/>
    <w:rsid w:val="00814A6F"/>
    <w:rsid w:val="00814AEC"/>
    <w:rsid w:val="008154D9"/>
    <w:rsid w:val="008154EF"/>
    <w:rsid w:val="008155A9"/>
    <w:rsid w:val="0081561F"/>
    <w:rsid w:val="00815E67"/>
    <w:rsid w:val="00816516"/>
    <w:rsid w:val="00816B91"/>
    <w:rsid w:val="00816ED2"/>
    <w:rsid w:val="00817EDA"/>
    <w:rsid w:val="0082009A"/>
    <w:rsid w:val="0082038D"/>
    <w:rsid w:val="00821F1E"/>
    <w:rsid w:val="00822C36"/>
    <w:rsid w:val="008235DA"/>
    <w:rsid w:val="0082445A"/>
    <w:rsid w:val="00825C2F"/>
    <w:rsid w:val="00826D9D"/>
    <w:rsid w:val="00827985"/>
    <w:rsid w:val="00827DCB"/>
    <w:rsid w:val="008305C3"/>
    <w:rsid w:val="00830E5E"/>
    <w:rsid w:val="008312AB"/>
    <w:rsid w:val="008312DB"/>
    <w:rsid w:val="0083201C"/>
    <w:rsid w:val="00833E95"/>
    <w:rsid w:val="0083498C"/>
    <w:rsid w:val="00834C32"/>
    <w:rsid w:val="00834D10"/>
    <w:rsid w:val="00835CE9"/>
    <w:rsid w:val="00836B80"/>
    <w:rsid w:val="00837717"/>
    <w:rsid w:val="008418E2"/>
    <w:rsid w:val="00842762"/>
    <w:rsid w:val="00842791"/>
    <w:rsid w:val="0084435C"/>
    <w:rsid w:val="00844958"/>
    <w:rsid w:val="00844BC9"/>
    <w:rsid w:val="00844D07"/>
    <w:rsid w:val="00845C13"/>
    <w:rsid w:val="00846018"/>
    <w:rsid w:val="00846D79"/>
    <w:rsid w:val="0084760D"/>
    <w:rsid w:val="00850B4A"/>
    <w:rsid w:val="00852F33"/>
    <w:rsid w:val="008537E1"/>
    <w:rsid w:val="00854007"/>
    <w:rsid w:val="008546B4"/>
    <w:rsid w:val="0085500B"/>
    <w:rsid w:val="00855DAE"/>
    <w:rsid w:val="00856695"/>
    <w:rsid w:val="00857300"/>
    <w:rsid w:val="008578C3"/>
    <w:rsid w:val="008604EE"/>
    <w:rsid w:val="00860A68"/>
    <w:rsid w:val="00860BAE"/>
    <w:rsid w:val="00862AAE"/>
    <w:rsid w:val="0086327C"/>
    <w:rsid w:val="00863D34"/>
    <w:rsid w:val="008655D5"/>
    <w:rsid w:val="00866E90"/>
    <w:rsid w:val="00867FA5"/>
    <w:rsid w:val="00870E35"/>
    <w:rsid w:val="0087128D"/>
    <w:rsid w:val="008766C3"/>
    <w:rsid w:val="00877509"/>
    <w:rsid w:val="00880CAE"/>
    <w:rsid w:val="00880EEA"/>
    <w:rsid w:val="00880FA3"/>
    <w:rsid w:val="00881E22"/>
    <w:rsid w:val="0088302C"/>
    <w:rsid w:val="008849BA"/>
    <w:rsid w:val="008858A5"/>
    <w:rsid w:val="008866A0"/>
    <w:rsid w:val="00886C26"/>
    <w:rsid w:val="00887381"/>
    <w:rsid w:val="00887971"/>
    <w:rsid w:val="00892AAB"/>
    <w:rsid w:val="008930F1"/>
    <w:rsid w:val="00893332"/>
    <w:rsid w:val="008933BB"/>
    <w:rsid w:val="00893D53"/>
    <w:rsid w:val="00894B45"/>
    <w:rsid w:val="0089557C"/>
    <w:rsid w:val="008970A9"/>
    <w:rsid w:val="00897CEF"/>
    <w:rsid w:val="008A1651"/>
    <w:rsid w:val="008A1D69"/>
    <w:rsid w:val="008A276D"/>
    <w:rsid w:val="008A2E64"/>
    <w:rsid w:val="008A68F4"/>
    <w:rsid w:val="008A71E2"/>
    <w:rsid w:val="008A784B"/>
    <w:rsid w:val="008B02AB"/>
    <w:rsid w:val="008B070E"/>
    <w:rsid w:val="008B08E4"/>
    <w:rsid w:val="008B0C20"/>
    <w:rsid w:val="008B3CF3"/>
    <w:rsid w:val="008B62B3"/>
    <w:rsid w:val="008B645C"/>
    <w:rsid w:val="008B6F33"/>
    <w:rsid w:val="008B6F8C"/>
    <w:rsid w:val="008B73E9"/>
    <w:rsid w:val="008B7A41"/>
    <w:rsid w:val="008C0869"/>
    <w:rsid w:val="008C0BBB"/>
    <w:rsid w:val="008C15A8"/>
    <w:rsid w:val="008C1633"/>
    <w:rsid w:val="008C3298"/>
    <w:rsid w:val="008C357F"/>
    <w:rsid w:val="008C3781"/>
    <w:rsid w:val="008C4A87"/>
    <w:rsid w:val="008C6062"/>
    <w:rsid w:val="008C72DC"/>
    <w:rsid w:val="008C7462"/>
    <w:rsid w:val="008D1286"/>
    <w:rsid w:val="008D12DF"/>
    <w:rsid w:val="008D18F3"/>
    <w:rsid w:val="008D1BD5"/>
    <w:rsid w:val="008D4EED"/>
    <w:rsid w:val="008D5DFF"/>
    <w:rsid w:val="008D7C4E"/>
    <w:rsid w:val="008E08CB"/>
    <w:rsid w:val="008E154E"/>
    <w:rsid w:val="008E178A"/>
    <w:rsid w:val="008E19BB"/>
    <w:rsid w:val="008E3095"/>
    <w:rsid w:val="008E3673"/>
    <w:rsid w:val="008E3A3E"/>
    <w:rsid w:val="008E4569"/>
    <w:rsid w:val="008E4AF9"/>
    <w:rsid w:val="008E5A13"/>
    <w:rsid w:val="008E6037"/>
    <w:rsid w:val="008E7291"/>
    <w:rsid w:val="008E7987"/>
    <w:rsid w:val="008F008C"/>
    <w:rsid w:val="008F0F01"/>
    <w:rsid w:val="008F1250"/>
    <w:rsid w:val="008F2425"/>
    <w:rsid w:val="008F29CA"/>
    <w:rsid w:val="008F40AF"/>
    <w:rsid w:val="008F44ED"/>
    <w:rsid w:val="008F4619"/>
    <w:rsid w:val="0090137F"/>
    <w:rsid w:val="00901D7D"/>
    <w:rsid w:val="00902D81"/>
    <w:rsid w:val="00903511"/>
    <w:rsid w:val="0090378A"/>
    <w:rsid w:val="0090435E"/>
    <w:rsid w:val="00907A2B"/>
    <w:rsid w:val="00914546"/>
    <w:rsid w:val="00914E3C"/>
    <w:rsid w:val="0091667C"/>
    <w:rsid w:val="009166B9"/>
    <w:rsid w:val="00917A9E"/>
    <w:rsid w:val="00920434"/>
    <w:rsid w:val="00920DF9"/>
    <w:rsid w:val="00922F44"/>
    <w:rsid w:val="00923078"/>
    <w:rsid w:val="00924820"/>
    <w:rsid w:val="0092533A"/>
    <w:rsid w:val="009261B1"/>
    <w:rsid w:val="00926532"/>
    <w:rsid w:val="00927BF9"/>
    <w:rsid w:val="00932982"/>
    <w:rsid w:val="00933DF1"/>
    <w:rsid w:val="00933F9D"/>
    <w:rsid w:val="00934614"/>
    <w:rsid w:val="00934A83"/>
    <w:rsid w:val="00934F43"/>
    <w:rsid w:val="009355D2"/>
    <w:rsid w:val="0093630B"/>
    <w:rsid w:val="00937058"/>
    <w:rsid w:val="009373C8"/>
    <w:rsid w:val="00937F14"/>
    <w:rsid w:val="00940195"/>
    <w:rsid w:val="00940FD8"/>
    <w:rsid w:val="00941B13"/>
    <w:rsid w:val="00942302"/>
    <w:rsid w:val="00942B0D"/>
    <w:rsid w:val="009432EB"/>
    <w:rsid w:val="009433E8"/>
    <w:rsid w:val="00944D35"/>
    <w:rsid w:val="00947280"/>
    <w:rsid w:val="00950246"/>
    <w:rsid w:val="0095088A"/>
    <w:rsid w:val="00950B92"/>
    <w:rsid w:val="009524B9"/>
    <w:rsid w:val="00952AE0"/>
    <w:rsid w:val="0095379C"/>
    <w:rsid w:val="0095413B"/>
    <w:rsid w:val="009545A5"/>
    <w:rsid w:val="0095467F"/>
    <w:rsid w:val="0095521B"/>
    <w:rsid w:val="00955E07"/>
    <w:rsid w:val="0095770B"/>
    <w:rsid w:val="00960882"/>
    <w:rsid w:val="00962401"/>
    <w:rsid w:val="00962900"/>
    <w:rsid w:val="00964C91"/>
    <w:rsid w:val="0096511F"/>
    <w:rsid w:val="009668A8"/>
    <w:rsid w:val="00966C35"/>
    <w:rsid w:val="00967402"/>
    <w:rsid w:val="00967958"/>
    <w:rsid w:val="009703C7"/>
    <w:rsid w:val="00971F16"/>
    <w:rsid w:val="00972D08"/>
    <w:rsid w:val="00972DBB"/>
    <w:rsid w:val="009732A6"/>
    <w:rsid w:val="00973365"/>
    <w:rsid w:val="0097597E"/>
    <w:rsid w:val="00975FA4"/>
    <w:rsid w:val="00976763"/>
    <w:rsid w:val="00976E21"/>
    <w:rsid w:val="009800EF"/>
    <w:rsid w:val="00982A31"/>
    <w:rsid w:val="00983EB4"/>
    <w:rsid w:val="00983ECF"/>
    <w:rsid w:val="0098498F"/>
    <w:rsid w:val="0098590D"/>
    <w:rsid w:val="00985C17"/>
    <w:rsid w:val="00992454"/>
    <w:rsid w:val="00994744"/>
    <w:rsid w:val="00995B83"/>
    <w:rsid w:val="00995E88"/>
    <w:rsid w:val="00996721"/>
    <w:rsid w:val="009A0EF8"/>
    <w:rsid w:val="009A1C3A"/>
    <w:rsid w:val="009A5F70"/>
    <w:rsid w:val="009A645D"/>
    <w:rsid w:val="009A699B"/>
    <w:rsid w:val="009A6A39"/>
    <w:rsid w:val="009B16B8"/>
    <w:rsid w:val="009B2D7C"/>
    <w:rsid w:val="009B3621"/>
    <w:rsid w:val="009B4056"/>
    <w:rsid w:val="009B481C"/>
    <w:rsid w:val="009B4AD0"/>
    <w:rsid w:val="009B5EE9"/>
    <w:rsid w:val="009B6A17"/>
    <w:rsid w:val="009B6A2C"/>
    <w:rsid w:val="009B6E1B"/>
    <w:rsid w:val="009C07A0"/>
    <w:rsid w:val="009C0AA0"/>
    <w:rsid w:val="009C1BE9"/>
    <w:rsid w:val="009C2180"/>
    <w:rsid w:val="009C5514"/>
    <w:rsid w:val="009C589C"/>
    <w:rsid w:val="009C58CF"/>
    <w:rsid w:val="009C5DF6"/>
    <w:rsid w:val="009C650A"/>
    <w:rsid w:val="009C7837"/>
    <w:rsid w:val="009C7EA5"/>
    <w:rsid w:val="009D0A35"/>
    <w:rsid w:val="009D22FD"/>
    <w:rsid w:val="009D2718"/>
    <w:rsid w:val="009D34AD"/>
    <w:rsid w:val="009D3AFC"/>
    <w:rsid w:val="009D4B3B"/>
    <w:rsid w:val="009D4FE3"/>
    <w:rsid w:val="009D5669"/>
    <w:rsid w:val="009D779A"/>
    <w:rsid w:val="009D7892"/>
    <w:rsid w:val="009D7C1B"/>
    <w:rsid w:val="009D7EEA"/>
    <w:rsid w:val="009E1527"/>
    <w:rsid w:val="009E1C07"/>
    <w:rsid w:val="009F24EF"/>
    <w:rsid w:val="009F2C92"/>
    <w:rsid w:val="009F4609"/>
    <w:rsid w:val="009F4FB9"/>
    <w:rsid w:val="009F65F9"/>
    <w:rsid w:val="009F6F38"/>
    <w:rsid w:val="009F75E1"/>
    <w:rsid w:val="009F771A"/>
    <w:rsid w:val="009F7881"/>
    <w:rsid w:val="00A00A21"/>
    <w:rsid w:val="00A00B0D"/>
    <w:rsid w:val="00A0357A"/>
    <w:rsid w:val="00A03AB4"/>
    <w:rsid w:val="00A03D86"/>
    <w:rsid w:val="00A061D4"/>
    <w:rsid w:val="00A07CDF"/>
    <w:rsid w:val="00A10872"/>
    <w:rsid w:val="00A10F3A"/>
    <w:rsid w:val="00A13323"/>
    <w:rsid w:val="00A13C2D"/>
    <w:rsid w:val="00A15097"/>
    <w:rsid w:val="00A15AF9"/>
    <w:rsid w:val="00A163A9"/>
    <w:rsid w:val="00A16432"/>
    <w:rsid w:val="00A16F35"/>
    <w:rsid w:val="00A20A9B"/>
    <w:rsid w:val="00A20C4F"/>
    <w:rsid w:val="00A20E10"/>
    <w:rsid w:val="00A213C1"/>
    <w:rsid w:val="00A21401"/>
    <w:rsid w:val="00A217FF"/>
    <w:rsid w:val="00A21966"/>
    <w:rsid w:val="00A2213E"/>
    <w:rsid w:val="00A24236"/>
    <w:rsid w:val="00A24A03"/>
    <w:rsid w:val="00A25C34"/>
    <w:rsid w:val="00A26877"/>
    <w:rsid w:val="00A26C05"/>
    <w:rsid w:val="00A26D4D"/>
    <w:rsid w:val="00A30AC5"/>
    <w:rsid w:val="00A32295"/>
    <w:rsid w:val="00A3274D"/>
    <w:rsid w:val="00A33CB2"/>
    <w:rsid w:val="00A33DCD"/>
    <w:rsid w:val="00A33EB5"/>
    <w:rsid w:val="00A34E97"/>
    <w:rsid w:val="00A357F5"/>
    <w:rsid w:val="00A3625C"/>
    <w:rsid w:val="00A3662B"/>
    <w:rsid w:val="00A36B2B"/>
    <w:rsid w:val="00A37018"/>
    <w:rsid w:val="00A37B06"/>
    <w:rsid w:val="00A37CF4"/>
    <w:rsid w:val="00A37D38"/>
    <w:rsid w:val="00A407CF"/>
    <w:rsid w:val="00A40892"/>
    <w:rsid w:val="00A40919"/>
    <w:rsid w:val="00A4316E"/>
    <w:rsid w:val="00A43E24"/>
    <w:rsid w:val="00A447D7"/>
    <w:rsid w:val="00A44928"/>
    <w:rsid w:val="00A51DE3"/>
    <w:rsid w:val="00A5206B"/>
    <w:rsid w:val="00A523B9"/>
    <w:rsid w:val="00A52AFF"/>
    <w:rsid w:val="00A555D2"/>
    <w:rsid w:val="00A55825"/>
    <w:rsid w:val="00A56B4E"/>
    <w:rsid w:val="00A57357"/>
    <w:rsid w:val="00A6361C"/>
    <w:rsid w:val="00A666FD"/>
    <w:rsid w:val="00A66EDE"/>
    <w:rsid w:val="00A6785B"/>
    <w:rsid w:val="00A70B9D"/>
    <w:rsid w:val="00A70F47"/>
    <w:rsid w:val="00A711B0"/>
    <w:rsid w:val="00A71305"/>
    <w:rsid w:val="00A71647"/>
    <w:rsid w:val="00A719E2"/>
    <w:rsid w:val="00A729B5"/>
    <w:rsid w:val="00A73947"/>
    <w:rsid w:val="00A74909"/>
    <w:rsid w:val="00A7536E"/>
    <w:rsid w:val="00A80491"/>
    <w:rsid w:val="00A81072"/>
    <w:rsid w:val="00A82900"/>
    <w:rsid w:val="00A8540D"/>
    <w:rsid w:val="00A8660D"/>
    <w:rsid w:val="00A8673C"/>
    <w:rsid w:val="00A86C8A"/>
    <w:rsid w:val="00A86E93"/>
    <w:rsid w:val="00A90F83"/>
    <w:rsid w:val="00A915AB"/>
    <w:rsid w:val="00A934EE"/>
    <w:rsid w:val="00A942AD"/>
    <w:rsid w:val="00A948A1"/>
    <w:rsid w:val="00A96EC5"/>
    <w:rsid w:val="00A97A41"/>
    <w:rsid w:val="00AA0847"/>
    <w:rsid w:val="00AA1FA8"/>
    <w:rsid w:val="00AA29D4"/>
    <w:rsid w:val="00AA2AFA"/>
    <w:rsid w:val="00AB03EC"/>
    <w:rsid w:val="00AB07C3"/>
    <w:rsid w:val="00AB32C4"/>
    <w:rsid w:val="00AB3409"/>
    <w:rsid w:val="00AB4347"/>
    <w:rsid w:val="00AB55A0"/>
    <w:rsid w:val="00AB7E55"/>
    <w:rsid w:val="00AC0BAB"/>
    <w:rsid w:val="00AC2257"/>
    <w:rsid w:val="00AC3AE3"/>
    <w:rsid w:val="00AC3BF8"/>
    <w:rsid w:val="00AC4054"/>
    <w:rsid w:val="00AC60FA"/>
    <w:rsid w:val="00AC6A70"/>
    <w:rsid w:val="00AC7BE4"/>
    <w:rsid w:val="00AD0C82"/>
    <w:rsid w:val="00AD2069"/>
    <w:rsid w:val="00AD3636"/>
    <w:rsid w:val="00AD5C06"/>
    <w:rsid w:val="00AE063A"/>
    <w:rsid w:val="00AE196F"/>
    <w:rsid w:val="00AE1D57"/>
    <w:rsid w:val="00AE3EAF"/>
    <w:rsid w:val="00AE6406"/>
    <w:rsid w:val="00AF03DD"/>
    <w:rsid w:val="00AF0625"/>
    <w:rsid w:val="00AF275D"/>
    <w:rsid w:val="00AF27AE"/>
    <w:rsid w:val="00AF2B40"/>
    <w:rsid w:val="00AF3BF0"/>
    <w:rsid w:val="00AF4019"/>
    <w:rsid w:val="00AF4928"/>
    <w:rsid w:val="00AF5CEB"/>
    <w:rsid w:val="00AF6311"/>
    <w:rsid w:val="00AF7E45"/>
    <w:rsid w:val="00B01426"/>
    <w:rsid w:val="00B03241"/>
    <w:rsid w:val="00B04131"/>
    <w:rsid w:val="00B06774"/>
    <w:rsid w:val="00B069BB"/>
    <w:rsid w:val="00B06B5E"/>
    <w:rsid w:val="00B10166"/>
    <w:rsid w:val="00B11675"/>
    <w:rsid w:val="00B11DE6"/>
    <w:rsid w:val="00B130B8"/>
    <w:rsid w:val="00B143FC"/>
    <w:rsid w:val="00B14F81"/>
    <w:rsid w:val="00B15C8C"/>
    <w:rsid w:val="00B1670C"/>
    <w:rsid w:val="00B16C24"/>
    <w:rsid w:val="00B16EA5"/>
    <w:rsid w:val="00B17759"/>
    <w:rsid w:val="00B17E80"/>
    <w:rsid w:val="00B20CCB"/>
    <w:rsid w:val="00B20D84"/>
    <w:rsid w:val="00B210B4"/>
    <w:rsid w:val="00B211FC"/>
    <w:rsid w:val="00B22737"/>
    <w:rsid w:val="00B22835"/>
    <w:rsid w:val="00B22EC9"/>
    <w:rsid w:val="00B23A9C"/>
    <w:rsid w:val="00B23DCB"/>
    <w:rsid w:val="00B23FBA"/>
    <w:rsid w:val="00B269AE"/>
    <w:rsid w:val="00B27656"/>
    <w:rsid w:val="00B30AA0"/>
    <w:rsid w:val="00B31793"/>
    <w:rsid w:val="00B325F7"/>
    <w:rsid w:val="00B33034"/>
    <w:rsid w:val="00B333D6"/>
    <w:rsid w:val="00B33AE1"/>
    <w:rsid w:val="00B33DE0"/>
    <w:rsid w:val="00B3428C"/>
    <w:rsid w:val="00B3482C"/>
    <w:rsid w:val="00B3569D"/>
    <w:rsid w:val="00B36328"/>
    <w:rsid w:val="00B3684B"/>
    <w:rsid w:val="00B41485"/>
    <w:rsid w:val="00B420F4"/>
    <w:rsid w:val="00B421A7"/>
    <w:rsid w:val="00B453E7"/>
    <w:rsid w:val="00B50AF4"/>
    <w:rsid w:val="00B50C36"/>
    <w:rsid w:val="00B515A3"/>
    <w:rsid w:val="00B515DB"/>
    <w:rsid w:val="00B51959"/>
    <w:rsid w:val="00B52309"/>
    <w:rsid w:val="00B54019"/>
    <w:rsid w:val="00B543F9"/>
    <w:rsid w:val="00B5485C"/>
    <w:rsid w:val="00B550A2"/>
    <w:rsid w:val="00B56380"/>
    <w:rsid w:val="00B56851"/>
    <w:rsid w:val="00B5761D"/>
    <w:rsid w:val="00B60A26"/>
    <w:rsid w:val="00B626FB"/>
    <w:rsid w:val="00B6550D"/>
    <w:rsid w:val="00B66C9A"/>
    <w:rsid w:val="00B66D8E"/>
    <w:rsid w:val="00B67740"/>
    <w:rsid w:val="00B7001A"/>
    <w:rsid w:val="00B70BD2"/>
    <w:rsid w:val="00B722C0"/>
    <w:rsid w:val="00B73CFC"/>
    <w:rsid w:val="00B741A8"/>
    <w:rsid w:val="00B7496F"/>
    <w:rsid w:val="00B76B41"/>
    <w:rsid w:val="00B77506"/>
    <w:rsid w:val="00B802F1"/>
    <w:rsid w:val="00B8031C"/>
    <w:rsid w:val="00B81AD1"/>
    <w:rsid w:val="00B81BD7"/>
    <w:rsid w:val="00B81D61"/>
    <w:rsid w:val="00B8242E"/>
    <w:rsid w:val="00B839C0"/>
    <w:rsid w:val="00B83B6B"/>
    <w:rsid w:val="00B84D84"/>
    <w:rsid w:val="00B8511C"/>
    <w:rsid w:val="00B8519A"/>
    <w:rsid w:val="00B86D4E"/>
    <w:rsid w:val="00B86F7E"/>
    <w:rsid w:val="00B9093E"/>
    <w:rsid w:val="00B92090"/>
    <w:rsid w:val="00B92126"/>
    <w:rsid w:val="00B92B06"/>
    <w:rsid w:val="00B9301B"/>
    <w:rsid w:val="00B968B9"/>
    <w:rsid w:val="00B96F37"/>
    <w:rsid w:val="00B97EAE"/>
    <w:rsid w:val="00BA09AD"/>
    <w:rsid w:val="00BA25B2"/>
    <w:rsid w:val="00BA354C"/>
    <w:rsid w:val="00BA3A10"/>
    <w:rsid w:val="00BA3B0B"/>
    <w:rsid w:val="00BA5795"/>
    <w:rsid w:val="00BA5D6C"/>
    <w:rsid w:val="00BA6036"/>
    <w:rsid w:val="00BB1445"/>
    <w:rsid w:val="00BB1CFF"/>
    <w:rsid w:val="00BB281D"/>
    <w:rsid w:val="00BB39E4"/>
    <w:rsid w:val="00BB4369"/>
    <w:rsid w:val="00BB69FE"/>
    <w:rsid w:val="00BB7431"/>
    <w:rsid w:val="00BB7C92"/>
    <w:rsid w:val="00BC070D"/>
    <w:rsid w:val="00BC2C5E"/>
    <w:rsid w:val="00BC2EFC"/>
    <w:rsid w:val="00BC418E"/>
    <w:rsid w:val="00BC4972"/>
    <w:rsid w:val="00BC6837"/>
    <w:rsid w:val="00BC6A9E"/>
    <w:rsid w:val="00BC77FD"/>
    <w:rsid w:val="00BD0CA3"/>
    <w:rsid w:val="00BD0CCD"/>
    <w:rsid w:val="00BD141C"/>
    <w:rsid w:val="00BD2429"/>
    <w:rsid w:val="00BD26DE"/>
    <w:rsid w:val="00BD2F06"/>
    <w:rsid w:val="00BD6A38"/>
    <w:rsid w:val="00BD6B7D"/>
    <w:rsid w:val="00BE0341"/>
    <w:rsid w:val="00BE06FB"/>
    <w:rsid w:val="00BE2AD5"/>
    <w:rsid w:val="00BE412F"/>
    <w:rsid w:val="00BE5F46"/>
    <w:rsid w:val="00BE612C"/>
    <w:rsid w:val="00BE71E2"/>
    <w:rsid w:val="00BE7F62"/>
    <w:rsid w:val="00BF0046"/>
    <w:rsid w:val="00BF0781"/>
    <w:rsid w:val="00BF11B6"/>
    <w:rsid w:val="00BF300D"/>
    <w:rsid w:val="00BF463E"/>
    <w:rsid w:val="00BF64C5"/>
    <w:rsid w:val="00BF6FDB"/>
    <w:rsid w:val="00BF770A"/>
    <w:rsid w:val="00C01FAD"/>
    <w:rsid w:val="00C0210A"/>
    <w:rsid w:val="00C0235B"/>
    <w:rsid w:val="00C045C2"/>
    <w:rsid w:val="00C055A8"/>
    <w:rsid w:val="00C056AB"/>
    <w:rsid w:val="00C07EE4"/>
    <w:rsid w:val="00C1070F"/>
    <w:rsid w:val="00C114D1"/>
    <w:rsid w:val="00C12124"/>
    <w:rsid w:val="00C12165"/>
    <w:rsid w:val="00C12DF2"/>
    <w:rsid w:val="00C12F5A"/>
    <w:rsid w:val="00C131FE"/>
    <w:rsid w:val="00C13D18"/>
    <w:rsid w:val="00C14A90"/>
    <w:rsid w:val="00C14FA8"/>
    <w:rsid w:val="00C15D62"/>
    <w:rsid w:val="00C16057"/>
    <w:rsid w:val="00C16092"/>
    <w:rsid w:val="00C1610C"/>
    <w:rsid w:val="00C179D4"/>
    <w:rsid w:val="00C22427"/>
    <w:rsid w:val="00C227A4"/>
    <w:rsid w:val="00C2300E"/>
    <w:rsid w:val="00C23F0E"/>
    <w:rsid w:val="00C25F50"/>
    <w:rsid w:val="00C26B1D"/>
    <w:rsid w:val="00C26CEA"/>
    <w:rsid w:val="00C272A2"/>
    <w:rsid w:val="00C32BD9"/>
    <w:rsid w:val="00C32E17"/>
    <w:rsid w:val="00C33E68"/>
    <w:rsid w:val="00C3421E"/>
    <w:rsid w:val="00C34829"/>
    <w:rsid w:val="00C34BD9"/>
    <w:rsid w:val="00C35719"/>
    <w:rsid w:val="00C35762"/>
    <w:rsid w:val="00C359BE"/>
    <w:rsid w:val="00C3691A"/>
    <w:rsid w:val="00C36BDD"/>
    <w:rsid w:val="00C36E9C"/>
    <w:rsid w:val="00C379F1"/>
    <w:rsid w:val="00C41133"/>
    <w:rsid w:val="00C4164A"/>
    <w:rsid w:val="00C41C03"/>
    <w:rsid w:val="00C41EA7"/>
    <w:rsid w:val="00C42AF4"/>
    <w:rsid w:val="00C4365A"/>
    <w:rsid w:val="00C44432"/>
    <w:rsid w:val="00C44B63"/>
    <w:rsid w:val="00C4586D"/>
    <w:rsid w:val="00C45DD1"/>
    <w:rsid w:val="00C47C93"/>
    <w:rsid w:val="00C5007F"/>
    <w:rsid w:val="00C513A3"/>
    <w:rsid w:val="00C53CCC"/>
    <w:rsid w:val="00C53CD2"/>
    <w:rsid w:val="00C60A13"/>
    <w:rsid w:val="00C60BF0"/>
    <w:rsid w:val="00C60BF4"/>
    <w:rsid w:val="00C60C13"/>
    <w:rsid w:val="00C61D27"/>
    <w:rsid w:val="00C633FF"/>
    <w:rsid w:val="00C647E6"/>
    <w:rsid w:val="00C659D2"/>
    <w:rsid w:val="00C6641D"/>
    <w:rsid w:val="00C66E4C"/>
    <w:rsid w:val="00C677D1"/>
    <w:rsid w:val="00C67AE6"/>
    <w:rsid w:val="00C70D10"/>
    <w:rsid w:val="00C71CF9"/>
    <w:rsid w:val="00C7472F"/>
    <w:rsid w:val="00C74F78"/>
    <w:rsid w:val="00C76E1F"/>
    <w:rsid w:val="00C7787A"/>
    <w:rsid w:val="00C82595"/>
    <w:rsid w:val="00C828A4"/>
    <w:rsid w:val="00C84722"/>
    <w:rsid w:val="00C85BFC"/>
    <w:rsid w:val="00C901E8"/>
    <w:rsid w:val="00C904CD"/>
    <w:rsid w:val="00C908C0"/>
    <w:rsid w:val="00C90CB9"/>
    <w:rsid w:val="00C917BE"/>
    <w:rsid w:val="00C91DAA"/>
    <w:rsid w:val="00C91F68"/>
    <w:rsid w:val="00C92CA3"/>
    <w:rsid w:val="00C930BC"/>
    <w:rsid w:val="00C93E5D"/>
    <w:rsid w:val="00C95B9F"/>
    <w:rsid w:val="00C965AA"/>
    <w:rsid w:val="00C9680D"/>
    <w:rsid w:val="00C96D42"/>
    <w:rsid w:val="00C97075"/>
    <w:rsid w:val="00C97D5C"/>
    <w:rsid w:val="00CA09EF"/>
    <w:rsid w:val="00CA1013"/>
    <w:rsid w:val="00CA143B"/>
    <w:rsid w:val="00CA1517"/>
    <w:rsid w:val="00CA17CF"/>
    <w:rsid w:val="00CA1EE9"/>
    <w:rsid w:val="00CA5A6A"/>
    <w:rsid w:val="00CA6F7E"/>
    <w:rsid w:val="00CB02F6"/>
    <w:rsid w:val="00CB0DAA"/>
    <w:rsid w:val="00CB2299"/>
    <w:rsid w:val="00CB4E2D"/>
    <w:rsid w:val="00CB5142"/>
    <w:rsid w:val="00CB668B"/>
    <w:rsid w:val="00CB680A"/>
    <w:rsid w:val="00CB6E7A"/>
    <w:rsid w:val="00CC0696"/>
    <w:rsid w:val="00CC25C0"/>
    <w:rsid w:val="00CC3C88"/>
    <w:rsid w:val="00CC4074"/>
    <w:rsid w:val="00CC4B96"/>
    <w:rsid w:val="00CD019A"/>
    <w:rsid w:val="00CD0AF3"/>
    <w:rsid w:val="00CD2747"/>
    <w:rsid w:val="00CD2805"/>
    <w:rsid w:val="00CD2BB7"/>
    <w:rsid w:val="00CD392D"/>
    <w:rsid w:val="00CD5006"/>
    <w:rsid w:val="00CD5706"/>
    <w:rsid w:val="00CD57A1"/>
    <w:rsid w:val="00CD5C30"/>
    <w:rsid w:val="00CD7155"/>
    <w:rsid w:val="00CD7EE2"/>
    <w:rsid w:val="00CE0256"/>
    <w:rsid w:val="00CE16D7"/>
    <w:rsid w:val="00CE18B7"/>
    <w:rsid w:val="00CE29FE"/>
    <w:rsid w:val="00CE3906"/>
    <w:rsid w:val="00CE5C5F"/>
    <w:rsid w:val="00CE6AB9"/>
    <w:rsid w:val="00CF04BD"/>
    <w:rsid w:val="00CF0A26"/>
    <w:rsid w:val="00CF0C25"/>
    <w:rsid w:val="00CF0FF7"/>
    <w:rsid w:val="00CF11E7"/>
    <w:rsid w:val="00CF1371"/>
    <w:rsid w:val="00CF173E"/>
    <w:rsid w:val="00CF1C07"/>
    <w:rsid w:val="00CF2AD1"/>
    <w:rsid w:val="00CF3D30"/>
    <w:rsid w:val="00CF4B92"/>
    <w:rsid w:val="00CF4F4A"/>
    <w:rsid w:val="00CF663C"/>
    <w:rsid w:val="00D00EA2"/>
    <w:rsid w:val="00D010AE"/>
    <w:rsid w:val="00D01201"/>
    <w:rsid w:val="00D02EAE"/>
    <w:rsid w:val="00D02EE1"/>
    <w:rsid w:val="00D03374"/>
    <w:rsid w:val="00D03797"/>
    <w:rsid w:val="00D03AC4"/>
    <w:rsid w:val="00D05D60"/>
    <w:rsid w:val="00D06D58"/>
    <w:rsid w:val="00D07E51"/>
    <w:rsid w:val="00D07E64"/>
    <w:rsid w:val="00D07ECC"/>
    <w:rsid w:val="00D1064E"/>
    <w:rsid w:val="00D11E32"/>
    <w:rsid w:val="00D12B47"/>
    <w:rsid w:val="00D12FC5"/>
    <w:rsid w:val="00D14A6D"/>
    <w:rsid w:val="00D14B63"/>
    <w:rsid w:val="00D1533A"/>
    <w:rsid w:val="00D16676"/>
    <w:rsid w:val="00D16BE2"/>
    <w:rsid w:val="00D16DE8"/>
    <w:rsid w:val="00D17833"/>
    <w:rsid w:val="00D17856"/>
    <w:rsid w:val="00D22623"/>
    <w:rsid w:val="00D22A12"/>
    <w:rsid w:val="00D237DC"/>
    <w:rsid w:val="00D25407"/>
    <w:rsid w:val="00D25E6A"/>
    <w:rsid w:val="00D2625E"/>
    <w:rsid w:val="00D2799E"/>
    <w:rsid w:val="00D33982"/>
    <w:rsid w:val="00D33BEF"/>
    <w:rsid w:val="00D36715"/>
    <w:rsid w:val="00D37127"/>
    <w:rsid w:val="00D42BCD"/>
    <w:rsid w:val="00D43842"/>
    <w:rsid w:val="00D44A38"/>
    <w:rsid w:val="00D45BDF"/>
    <w:rsid w:val="00D4678B"/>
    <w:rsid w:val="00D50662"/>
    <w:rsid w:val="00D51CEA"/>
    <w:rsid w:val="00D52743"/>
    <w:rsid w:val="00D528F6"/>
    <w:rsid w:val="00D54048"/>
    <w:rsid w:val="00D56A06"/>
    <w:rsid w:val="00D57EF2"/>
    <w:rsid w:val="00D62369"/>
    <w:rsid w:val="00D66FB6"/>
    <w:rsid w:val="00D67699"/>
    <w:rsid w:val="00D70E2F"/>
    <w:rsid w:val="00D71353"/>
    <w:rsid w:val="00D723D9"/>
    <w:rsid w:val="00D72785"/>
    <w:rsid w:val="00D75162"/>
    <w:rsid w:val="00D75B12"/>
    <w:rsid w:val="00D76BD5"/>
    <w:rsid w:val="00D80010"/>
    <w:rsid w:val="00D807A6"/>
    <w:rsid w:val="00D80AA7"/>
    <w:rsid w:val="00D81EA7"/>
    <w:rsid w:val="00D8214C"/>
    <w:rsid w:val="00D826D7"/>
    <w:rsid w:val="00D82B63"/>
    <w:rsid w:val="00D83BA0"/>
    <w:rsid w:val="00D84C10"/>
    <w:rsid w:val="00D870EC"/>
    <w:rsid w:val="00D91FAE"/>
    <w:rsid w:val="00D94388"/>
    <w:rsid w:val="00D943DC"/>
    <w:rsid w:val="00D94B32"/>
    <w:rsid w:val="00D96189"/>
    <w:rsid w:val="00D96653"/>
    <w:rsid w:val="00D969AF"/>
    <w:rsid w:val="00D96D29"/>
    <w:rsid w:val="00DA2C08"/>
    <w:rsid w:val="00DA3B82"/>
    <w:rsid w:val="00DA3C1F"/>
    <w:rsid w:val="00DA5AAD"/>
    <w:rsid w:val="00DA6782"/>
    <w:rsid w:val="00DB2317"/>
    <w:rsid w:val="00DB3E23"/>
    <w:rsid w:val="00DB56DD"/>
    <w:rsid w:val="00DB59A4"/>
    <w:rsid w:val="00DB77E7"/>
    <w:rsid w:val="00DB7F9A"/>
    <w:rsid w:val="00DC0861"/>
    <w:rsid w:val="00DC1C64"/>
    <w:rsid w:val="00DC1E3E"/>
    <w:rsid w:val="00DC1EAE"/>
    <w:rsid w:val="00DC2540"/>
    <w:rsid w:val="00DC476D"/>
    <w:rsid w:val="00DC60E4"/>
    <w:rsid w:val="00DC6B6C"/>
    <w:rsid w:val="00DC6BA1"/>
    <w:rsid w:val="00DC70C2"/>
    <w:rsid w:val="00DC7215"/>
    <w:rsid w:val="00DD0C68"/>
    <w:rsid w:val="00DD1349"/>
    <w:rsid w:val="00DD1CE8"/>
    <w:rsid w:val="00DD40B7"/>
    <w:rsid w:val="00DD5AAF"/>
    <w:rsid w:val="00DD7BB1"/>
    <w:rsid w:val="00DE0378"/>
    <w:rsid w:val="00DE16F0"/>
    <w:rsid w:val="00DE280F"/>
    <w:rsid w:val="00DE28A5"/>
    <w:rsid w:val="00DE30FD"/>
    <w:rsid w:val="00DE49E3"/>
    <w:rsid w:val="00DE4B5A"/>
    <w:rsid w:val="00DE5A36"/>
    <w:rsid w:val="00DE69D7"/>
    <w:rsid w:val="00DF092A"/>
    <w:rsid w:val="00DF2426"/>
    <w:rsid w:val="00DF2F6F"/>
    <w:rsid w:val="00DF3E6A"/>
    <w:rsid w:val="00DF466C"/>
    <w:rsid w:val="00DF4E49"/>
    <w:rsid w:val="00DF5660"/>
    <w:rsid w:val="00E00DD4"/>
    <w:rsid w:val="00E01472"/>
    <w:rsid w:val="00E018A4"/>
    <w:rsid w:val="00E05E9C"/>
    <w:rsid w:val="00E078CF"/>
    <w:rsid w:val="00E100B7"/>
    <w:rsid w:val="00E107F8"/>
    <w:rsid w:val="00E1155C"/>
    <w:rsid w:val="00E13FBF"/>
    <w:rsid w:val="00E144EE"/>
    <w:rsid w:val="00E15229"/>
    <w:rsid w:val="00E15752"/>
    <w:rsid w:val="00E15818"/>
    <w:rsid w:val="00E17779"/>
    <w:rsid w:val="00E17E4E"/>
    <w:rsid w:val="00E17F90"/>
    <w:rsid w:val="00E22628"/>
    <w:rsid w:val="00E22A84"/>
    <w:rsid w:val="00E24E64"/>
    <w:rsid w:val="00E25264"/>
    <w:rsid w:val="00E26400"/>
    <w:rsid w:val="00E264F5"/>
    <w:rsid w:val="00E329D8"/>
    <w:rsid w:val="00E337D8"/>
    <w:rsid w:val="00E351A0"/>
    <w:rsid w:val="00E351B9"/>
    <w:rsid w:val="00E365B3"/>
    <w:rsid w:val="00E36DD4"/>
    <w:rsid w:val="00E36E32"/>
    <w:rsid w:val="00E373B8"/>
    <w:rsid w:val="00E37856"/>
    <w:rsid w:val="00E4096F"/>
    <w:rsid w:val="00E41232"/>
    <w:rsid w:val="00E43B41"/>
    <w:rsid w:val="00E4434E"/>
    <w:rsid w:val="00E44D99"/>
    <w:rsid w:val="00E474AA"/>
    <w:rsid w:val="00E47DA7"/>
    <w:rsid w:val="00E51B80"/>
    <w:rsid w:val="00E51FDE"/>
    <w:rsid w:val="00E527AE"/>
    <w:rsid w:val="00E528FF"/>
    <w:rsid w:val="00E538AA"/>
    <w:rsid w:val="00E54474"/>
    <w:rsid w:val="00E55EA7"/>
    <w:rsid w:val="00E57E62"/>
    <w:rsid w:val="00E61BFF"/>
    <w:rsid w:val="00E654EB"/>
    <w:rsid w:val="00E65C27"/>
    <w:rsid w:val="00E66E2D"/>
    <w:rsid w:val="00E67518"/>
    <w:rsid w:val="00E711CA"/>
    <w:rsid w:val="00E729B4"/>
    <w:rsid w:val="00E73A8F"/>
    <w:rsid w:val="00E74802"/>
    <w:rsid w:val="00E75DB7"/>
    <w:rsid w:val="00E77D32"/>
    <w:rsid w:val="00E80633"/>
    <w:rsid w:val="00E81970"/>
    <w:rsid w:val="00E82584"/>
    <w:rsid w:val="00E8342F"/>
    <w:rsid w:val="00E83E3C"/>
    <w:rsid w:val="00E850B1"/>
    <w:rsid w:val="00E853AA"/>
    <w:rsid w:val="00E85A20"/>
    <w:rsid w:val="00E8658F"/>
    <w:rsid w:val="00E87E4D"/>
    <w:rsid w:val="00E90674"/>
    <w:rsid w:val="00E93136"/>
    <w:rsid w:val="00E93422"/>
    <w:rsid w:val="00E940BE"/>
    <w:rsid w:val="00E944CB"/>
    <w:rsid w:val="00E94582"/>
    <w:rsid w:val="00E94E15"/>
    <w:rsid w:val="00E96A5F"/>
    <w:rsid w:val="00EA0213"/>
    <w:rsid w:val="00EA0E66"/>
    <w:rsid w:val="00EA0FC4"/>
    <w:rsid w:val="00EA25E4"/>
    <w:rsid w:val="00EA25FB"/>
    <w:rsid w:val="00EA3248"/>
    <w:rsid w:val="00EA42D8"/>
    <w:rsid w:val="00EA497D"/>
    <w:rsid w:val="00EA5BB7"/>
    <w:rsid w:val="00EA6AB4"/>
    <w:rsid w:val="00EB0C6D"/>
    <w:rsid w:val="00EB208B"/>
    <w:rsid w:val="00EB2A92"/>
    <w:rsid w:val="00EB4B11"/>
    <w:rsid w:val="00EB4CD1"/>
    <w:rsid w:val="00EB65C9"/>
    <w:rsid w:val="00EC09EA"/>
    <w:rsid w:val="00EC19B0"/>
    <w:rsid w:val="00EC345B"/>
    <w:rsid w:val="00EC3AE1"/>
    <w:rsid w:val="00EC7AE7"/>
    <w:rsid w:val="00ED08A7"/>
    <w:rsid w:val="00ED091E"/>
    <w:rsid w:val="00ED0CC2"/>
    <w:rsid w:val="00ED0DAE"/>
    <w:rsid w:val="00ED1B00"/>
    <w:rsid w:val="00ED2481"/>
    <w:rsid w:val="00ED259B"/>
    <w:rsid w:val="00ED2B41"/>
    <w:rsid w:val="00ED2E13"/>
    <w:rsid w:val="00ED2ED3"/>
    <w:rsid w:val="00ED3394"/>
    <w:rsid w:val="00ED5AAF"/>
    <w:rsid w:val="00ED5CFC"/>
    <w:rsid w:val="00ED65EE"/>
    <w:rsid w:val="00ED79CD"/>
    <w:rsid w:val="00ED7F82"/>
    <w:rsid w:val="00EE1F53"/>
    <w:rsid w:val="00EE2368"/>
    <w:rsid w:val="00EE2FF6"/>
    <w:rsid w:val="00EE4683"/>
    <w:rsid w:val="00EE4A12"/>
    <w:rsid w:val="00EE4A3B"/>
    <w:rsid w:val="00EE4AD6"/>
    <w:rsid w:val="00EE4BF7"/>
    <w:rsid w:val="00EE66D1"/>
    <w:rsid w:val="00EE6903"/>
    <w:rsid w:val="00EE6EA5"/>
    <w:rsid w:val="00EF0850"/>
    <w:rsid w:val="00EF1102"/>
    <w:rsid w:val="00EF152B"/>
    <w:rsid w:val="00EF1B46"/>
    <w:rsid w:val="00EF25EA"/>
    <w:rsid w:val="00EF2C14"/>
    <w:rsid w:val="00EF342C"/>
    <w:rsid w:val="00EF41D6"/>
    <w:rsid w:val="00EF6179"/>
    <w:rsid w:val="00EF6CCA"/>
    <w:rsid w:val="00EF7C5D"/>
    <w:rsid w:val="00F07272"/>
    <w:rsid w:val="00F12586"/>
    <w:rsid w:val="00F12D65"/>
    <w:rsid w:val="00F13ED0"/>
    <w:rsid w:val="00F14657"/>
    <w:rsid w:val="00F1556F"/>
    <w:rsid w:val="00F213AD"/>
    <w:rsid w:val="00F231DD"/>
    <w:rsid w:val="00F24FB0"/>
    <w:rsid w:val="00F25BB8"/>
    <w:rsid w:val="00F27A43"/>
    <w:rsid w:val="00F304A7"/>
    <w:rsid w:val="00F30A88"/>
    <w:rsid w:val="00F315FD"/>
    <w:rsid w:val="00F32320"/>
    <w:rsid w:val="00F344D2"/>
    <w:rsid w:val="00F36282"/>
    <w:rsid w:val="00F37428"/>
    <w:rsid w:val="00F37B00"/>
    <w:rsid w:val="00F4165B"/>
    <w:rsid w:val="00F41F7F"/>
    <w:rsid w:val="00F432DA"/>
    <w:rsid w:val="00F45CFE"/>
    <w:rsid w:val="00F45FEE"/>
    <w:rsid w:val="00F4780D"/>
    <w:rsid w:val="00F53150"/>
    <w:rsid w:val="00F53EB0"/>
    <w:rsid w:val="00F56E0F"/>
    <w:rsid w:val="00F577D3"/>
    <w:rsid w:val="00F606B4"/>
    <w:rsid w:val="00F64DAD"/>
    <w:rsid w:val="00F66430"/>
    <w:rsid w:val="00F6651F"/>
    <w:rsid w:val="00F66B79"/>
    <w:rsid w:val="00F67E91"/>
    <w:rsid w:val="00F700DF"/>
    <w:rsid w:val="00F71782"/>
    <w:rsid w:val="00F721DA"/>
    <w:rsid w:val="00F73489"/>
    <w:rsid w:val="00F7422A"/>
    <w:rsid w:val="00F74CCB"/>
    <w:rsid w:val="00F76F87"/>
    <w:rsid w:val="00F80956"/>
    <w:rsid w:val="00F8146C"/>
    <w:rsid w:val="00F81EE2"/>
    <w:rsid w:val="00F82B73"/>
    <w:rsid w:val="00F82E1A"/>
    <w:rsid w:val="00F83A83"/>
    <w:rsid w:val="00F844F8"/>
    <w:rsid w:val="00F8526F"/>
    <w:rsid w:val="00F854E7"/>
    <w:rsid w:val="00F85A8F"/>
    <w:rsid w:val="00F86071"/>
    <w:rsid w:val="00F87A41"/>
    <w:rsid w:val="00F9012D"/>
    <w:rsid w:val="00F92214"/>
    <w:rsid w:val="00F93798"/>
    <w:rsid w:val="00F959AC"/>
    <w:rsid w:val="00FA0665"/>
    <w:rsid w:val="00FA097B"/>
    <w:rsid w:val="00FA15B2"/>
    <w:rsid w:val="00FA2967"/>
    <w:rsid w:val="00FA49DD"/>
    <w:rsid w:val="00FA5C5B"/>
    <w:rsid w:val="00FB00E7"/>
    <w:rsid w:val="00FB0323"/>
    <w:rsid w:val="00FB0992"/>
    <w:rsid w:val="00FB1C2E"/>
    <w:rsid w:val="00FB2589"/>
    <w:rsid w:val="00FB6315"/>
    <w:rsid w:val="00FB6DEF"/>
    <w:rsid w:val="00FB70B7"/>
    <w:rsid w:val="00FB726A"/>
    <w:rsid w:val="00FC05DC"/>
    <w:rsid w:val="00FC08F7"/>
    <w:rsid w:val="00FC1786"/>
    <w:rsid w:val="00FC296A"/>
    <w:rsid w:val="00FC4F5E"/>
    <w:rsid w:val="00FD0782"/>
    <w:rsid w:val="00FD11BB"/>
    <w:rsid w:val="00FD157B"/>
    <w:rsid w:val="00FD181F"/>
    <w:rsid w:val="00FD2457"/>
    <w:rsid w:val="00FD2D0D"/>
    <w:rsid w:val="00FD3626"/>
    <w:rsid w:val="00FE0113"/>
    <w:rsid w:val="00FE048F"/>
    <w:rsid w:val="00FE0A47"/>
    <w:rsid w:val="00FE2941"/>
    <w:rsid w:val="00FE3201"/>
    <w:rsid w:val="00FE37DE"/>
    <w:rsid w:val="00FE42DF"/>
    <w:rsid w:val="00FE491C"/>
    <w:rsid w:val="00FF05BE"/>
    <w:rsid w:val="00FF1314"/>
    <w:rsid w:val="00FF1E10"/>
    <w:rsid w:val="00FF37BF"/>
    <w:rsid w:val="00FF48AC"/>
    <w:rsid w:val="00FF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EB888F"/>
  <w15:chartTrackingRefBased/>
  <w15:docId w15:val="{F30A99A1-28C1-44A3-BDF3-BA9AAE77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F2C"/>
    <w:pPr>
      <w:ind w:firstLine="567"/>
    </w:pPr>
    <w:rPr>
      <w:rFonts w:ascii="Arial" w:eastAsiaTheme="minorEastAsia" w:hAnsi="Arial" w:cs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46018"/>
    <w:pPr>
      <w:spacing w:after="480" w:line="240" w:lineRule="auto"/>
      <w:ind w:firstLine="0"/>
      <w:jc w:val="center"/>
      <w:outlineLvl w:val="0"/>
    </w:pPr>
    <w:rPr>
      <w:rFonts w:eastAsia="Calibri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45C2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/>
      <w:b/>
      <w:bCs/>
      <w:caps/>
      <w:color w:val="F5A607"/>
      <w:sz w:val="36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6C0D"/>
    <w:pPr>
      <w:keepNext/>
      <w:keepLines/>
      <w:spacing w:before="240" w:after="240" w:line="240" w:lineRule="auto"/>
      <w:ind w:firstLine="0"/>
      <w:outlineLvl w:val="2"/>
    </w:pPr>
    <w:rPr>
      <w:rFonts w:eastAsiaTheme="majorEastAsia"/>
      <w:b/>
      <w:bCs/>
      <w:color w:val="113162"/>
      <w:sz w:val="32"/>
    </w:rPr>
  </w:style>
  <w:style w:type="paragraph" w:styleId="Ttulo4">
    <w:name w:val="heading 4"/>
    <w:aliases w:val="1.4 - Tipo de Documento parte 2"/>
    <w:basedOn w:val="Normal"/>
    <w:next w:val="Normal"/>
    <w:link w:val="Ttulo4Char"/>
    <w:uiPriority w:val="9"/>
    <w:unhideWhenUsed/>
    <w:qFormat/>
    <w:rsid w:val="00B3428C"/>
    <w:pPr>
      <w:keepNext/>
      <w:keepLines/>
      <w:ind w:firstLine="0"/>
      <w:outlineLvl w:val="3"/>
    </w:pPr>
    <w:rPr>
      <w:rFonts w:eastAsiaTheme="majorEastAsia"/>
      <w:b/>
      <w:iCs/>
      <w:color w:val="113162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61AE"/>
  </w:style>
  <w:style w:type="paragraph" w:styleId="Rodap">
    <w:name w:val="footer"/>
    <w:basedOn w:val="Normal"/>
    <w:link w:val="Rodap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61AE"/>
  </w:style>
  <w:style w:type="table" w:styleId="Tabelacomgrade">
    <w:name w:val="Table Grid"/>
    <w:basedOn w:val="Tabelanormal"/>
    <w:uiPriority w:val="39"/>
    <w:rsid w:val="000E61AE"/>
    <w:pPr>
      <w:spacing w:line="240" w:lineRule="auto"/>
    </w:pPr>
    <w:rPr>
      <w:rFonts w:eastAsiaTheme="minorEastAsia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14A6F"/>
    <w:rPr>
      <w:color w:val="808080"/>
    </w:rPr>
  </w:style>
  <w:style w:type="paragraph" w:styleId="PargrafodaLista">
    <w:name w:val="List Paragraph"/>
    <w:basedOn w:val="Normal"/>
    <w:uiPriority w:val="34"/>
    <w:qFormat/>
    <w:rsid w:val="00073CE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6018"/>
    <w:rPr>
      <w:rFonts w:ascii="Arial" w:eastAsia="Calibri" w:hAnsi="Arial" w:cs="Arial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2Char">
    <w:name w:val="Título 2 Char"/>
    <w:basedOn w:val="Fontepargpadro"/>
    <w:link w:val="Ttulo2"/>
    <w:uiPriority w:val="9"/>
    <w:rsid w:val="00C045C2"/>
    <w:rPr>
      <w:rFonts w:ascii="Arial" w:eastAsiaTheme="majorEastAsia" w:hAnsi="Arial" w:cs="Arial"/>
      <w:b/>
      <w:bCs/>
      <w:caps/>
      <w:color w:val="F5A607"/>
      <w:sz w:val="36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786C0D"/>
    <w:rPr>
      <w:rFonts w:ascii="Arial" w:eastAsiaTheme="majorEastAsia" w:hAnsi="Arial" w:cs="Arial"/>
      <w:b/>
      <w:bCs/>
      <w:color w:val="113162"/>
      <w:sz w:val="32"/>
    </w:rPr>
  </w:style>
  <w:style w:type="character" w:customStyle="1" w:styleId="Ttulo4Char">
    <w:name w:val="Título 4 Char"/>
    <w:aliases w:val="1.4 - Tipo de Documento parte 2 Char"/>
    <w:basedOn w:val="Fontepargpadro"/>
    <w:link w:val="Ttulo4"/>
    <w:uiPriority w:val="9"/>
    <w:rsid w:val="00B3428C"/>
    <w:rPr>
      <w:rFonts w:ascii="Arial" w:eastAsiaTheme="majorEastAsia" w:hAnsi="Arial" w:cs="Arial"/>
      <w:b/>
      <w:iCs/>
      <w:color w:val="113162"/>
      <w:sz w:val="36"/>
    </w:rPr>
  </w:style>
  <w:style w:type="paragraph" w:styleId="SemEspaamento">
    <w:name w:val="No Spacing"/>
    <w:basedOn w:val="Normal"/>
    <w:link w:val="SemEspaamentoChar"/>
    <w:uiPriority w:val="1"/>
    <w:qFormat/>
    <w:rsid w:val="00B5761D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5761D"/>
    <w:rPr>
      <w:rFonts w:ascii="Arial" w:eastAsiaTheme="minorEastAsia" w:hAnsi="Arial" w:cs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06F8"/>
    <w:pPr>
      <w:keepNext/>
      <w:keepLines/>
      <w:spacing w:after="0"/>
      <w:jc w:val="left"/>
      <w:outlineLvl w:val="9"/>
    </w:pPr>
    <w:rPr>
      <w:rFonts w:eastAsiaTheme="majorEastAsia" w:cstheme="majorBidi"/>
      <w:b w:val="0"/>
      <w:caps w:val="0"/>
      <w:sz w:val="2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973C5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973C5"/>
    <w:pPr>
      <w:spacing w:before="120"/>
      <w:ind w:left="220"/>
      <w:jc w:val="left"/>
    </w:pPr>
    <w:rPr>
      <w:rFonts w:asciiTheme="minorHAnsi" w:hAnsiTheme="minorHAnsi" w:cstheme="minorHAnsi"/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7973C5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45C1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8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851"/>
    <w:rPr>
      <w:rFonts w:ascii="Segoe UI" w:eastAsiaTheme="minorEastAsia" w:hAnsi="Segoe UI" w:cs="Segoe UI"/>
      <w:sz w:val="18"/>
      <w:szCs w:val="18"/>
      <w:lang w:eastAsia="pt-BR"/>
    </w:rPr>
  </w:style>
  <w:style w:type="paragraph" w:customStyle="1" w:styleId="Resultados">
    <w:name w:val="Resultados"/>
    <w:basedOn w:val="Normal"/>
    <w:link w:val="ResultadosChar"/>
    <w:qFormat/>
    <w:rsid w:val="00CF663C"/>
    <w:pPr>
      <w:ind w:left="-11"/>
    </w:pPr>
    <w:rPr>
      <w:b/>
      <w:color w:val="2E74B5" w:themeColor="accent1" w:themeShade="BF"/>
    </w:rPr>
  </w:style>
  <w:style w:type="character" w:customStyle="1" w:styleId="ResultadosChar">
    <w:name w:val="Resultados Char"/>
    <w:basedOn w:val="Fontepargpadro"/>
    <w:link w:val="Resultados"/>
    <w:rsid w:val="00CF663C"/>
    <w:rPr>
      <w:rFonts w:ascii="Arial" w:eastAsiaTheme="minorEastAsia" w:hAnsi="Arial" w:cs="Arial"/>
      <w:b/>
      <w:color w:val="2E74B5" w:themeColor="accent1" w:themeShade="BF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621408"/>
  </w:style>
  <w:style w:type="paragraph" w:styleId="Legenda">
    <w:name w:val="caption"/>
    <w:basedOn w:val="Normal"/>
    <w:next w:val="Normal"/>
    <w:autoRedefine/>
    <w:uiPriority w:val="35"/>
    <w:unhideWhenUsed/>
    <w:qFormat/>
    <w:rsid w:val="00BB69FE"/>
    <w:pPr>
      <w:keepNext/>
      <w:widowControl w:val="0"/>
      <w:spacing w:before="240" w:after="240" w:line="240" w:lineRule="auto"/>
      <w:ind w:firstLine="0"/>
      <w:jc w:val="center"/>
    </w:pPr>
    <w:rPr>
      <w:b/>
      <w:iCs/>
      <w:color w:val="113162"/>
      <w:sz w:val="16"/>
      <w:szCs w:val="14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85A92"/>
    <w:pPr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E196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E196F"/>
    <w:rPr>
      <w:rFonts w:ascii="Arial" w:eastAsiaTheme="minorEastAsia" w:hAnsi="Arial" w:cs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E196F"/>
    <w:rPr>
      <w:vertAlign w:val="superscript"/>
    </w:rPr>
  </w:style>
  <w:style w:type="table" w:styleId="TabeladeGrade4-nfase1">
    <w:name w:val="Grid Table 4 Accent 1"/>
    <w:basedOn w:val="Tabelanormal"/>
    <w:uiPriority w:val="49"/>
    <w:rsid w:val="00725D94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eviso">
    <w:name w:val="Revision"/>
    <w:hidden/>
    <w:uiPriority w:val="99"/>
    <w:semiHidden/>
    <w:rsid w:val="00C45DD1"/>
    <w:pPr>
      <w:spacing w:line="240" w:lineRule="auto"/>
      <w:ind w:firstLine="0"/>
      <w:jc w:val="left"/>
    </w:pPr>
    <w:rPr>
      <w:rFonts w:ascii="Arial" w:eastAsiaTheme="minorEastAsia" w:hAnsi="Arial" w:cs="Arial"/>
    </w:rPr>
  </w:style>
  <w:style w:type="table" w:styleId="TabelaSimples4">
    <w:name w:val="Plain Table 4"/>
    <w:basedOn w:val="Tabelanormal"/>
    <w:uiPriority w:val="44"/>
    <w:rsid w:val="005A21D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C908C0"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ade"/>
    <w:uiPriority w:val="39"/>
    <w:rsid w:val="00564A30"/>
    <w:pPr>
      <w:widowControl w:val="0"/>
      <w:spacing w:line="240" w:lineRule="auto"/>
      <w:ind w:firstLine="357"/>
    </w:pPr>
    <w:rPr>
      <w:rFonts w:ascii="Arial" w:eastAsia="Arial" w:hAnsi="Arial" w:cs="Arial"/>
      <w:sz w:val="24"/>
      <w:szCs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-TIPODETRABALHO">
    <w:name w:val="1.1. - TIPO DE TRABALHO"/>
    <w:basedOn w:val="Ttulo1"/>
    <w:link w:val="11-TIPODETRABALHOChar"/>
    <w:qFormat/>
    <w:rsid w:val="00B73CFC"/>
    <w:pPr>
      <w:spacing w:after="240"/>
    </w:pPr>
    <w:rPr>
      <w:sz w:val="80"/>
    </w:rPr>
  </w:style>
  <w:style w:type="paragraph" w:customStyle="1" w:styleId="12-NOMEDADISCIPLINA">
    <w:name w:val="1.2 - NOME DA DISCIPLINA"/>
    <w:basedOn w:val="Ttulo2"/>
    <w:link w:val="12-NOMEDADISCIPLINAChar"/>
    <w:qFormat/>
    <w:rsid w:val="005318AE"/>
    <w:rPr>
      <w:color w:val="FFC000"/>
      <w:sz w:val="72"/>
    </w:rPr>
  </w:style>
  <w:style w:type="character" w:customStyle="1" w:styleId="11-TIPODETRABALHOChar">
    <w:name w:val="1.1. - TIPO DE TRABALHO Char"/>
    <w:basedOn w:val="Ttulo1Char"/>
    <w:link w:val="11-TIPODETRABALHO"/>
    <w:rsid w:val="00B73CFC"/>
    <w:rPr>
      <w:rFonts w:ascii="Arial" w:eastAsia="Calibri" w:hAnsi="Arial" w:cs="Arial"/>
      <w:b/>
      <w:caps/>
      <w:color w:val="113162"/>
      <w:sz w:val="80"/>
      <w:szCs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13-AUTORIADOMATERIAL">
    <w:name w:val="1.3 - AUTORIA DO MATERIAL"/>
    <w:basedOn w:val="Ttulo4"/>
    <w:link w:val="13-AUTORIADOMATERIALChar"/>
    <w:qFormat/>
    <w:rsid w:val="00D80AA7"/>
    <w:pPr>
      <w:jc w:val="right"/>
    </w:pPr>
  </w:style>
  <w:style w:type="character" w:customStyle="1" w:styleId="12-NOMEDADISCIPLINAChar">
    <w:name w:val="1.2 - NOME DA DISCIPLINA Char"/>
    <w:basedOn w:val="Ttulo2Char"/>
    <w:link w:val="12-NOMEDADISCIPLINA"/>
    <w:rsid w:val="005318AE"/>
    <w:rPr>
      <w:rFonts w:ascii="Arial" w:eastAsiaTheme="majorEastAsia" w:hAnsi="Arial" w:cs="Arial"/>
      <w:b/>
      <w:bCs/>
      <w:caps/>
      <w:color w:val="FFC000"/>
      <w:sz w:val="72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146F2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13-AUTORIADOMATERIALChar">
    <w:name w:val="1.3 - AUTORIA DO MATERIAL Char"/>
    <w:basedOn w:val="Ttulo4Char"/>
    <w:link w:val="13-AUTORIADOMATERIAL"/>
    <w:rsid w:val="00D80AA7"/>
    <w:rPr>
      <w:rFonts w:ascii="Arial" w:eastAsiaTheme="majorEastAsia" w:hAnsi="Arial" w:cs="Arial"/>
      <w:b/>
      <w:iCs/>
      <w:color w:val="113162"/>
      <w:sz w:val="36"/>
    </w:rPr>
  </w:style>
  <w:style w:type="paragraph" w:styleId="Sumrio5">
    <w:name w:val="toc 5"/>
    <w:basedOn w:val="Normal"/>
    <w:next w:val="Normal"/>
    <w:autoRedefine/>
    <w:uiPriority w:val="39"/>
    <w:unhideWhenUsed/>
    <w:rsid w:val="003146F2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146F2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146F2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146F2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146F2"/>
    <w:pPr>
      <w:ind w:left="176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ownloads\Modelo%20cader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Ale06</b:Tag>
    <b:SourceType>Book</b:SourceType>
    <b:Guid>{5454DA5A-28DF-4B8F-8835-AAE595FF0487}</b:Guid>
    <b:Author>
      <b:Author>
        <b:NameList>
          <b:Person>
            <b:Last>Alexander</b:Last>
            <b:First>Charles</b:First>
            <b:Middle>K.</b:Middle>
          </b:Person>
          <b:Person>
            <b:Last>Sadiku</b:Last>
            <b:Middle>N.O.</b:Middle>
            <b:First>Matthew</b:First>
          </b:Person>
        </b:NameList>
      </b:Author>
      <b:Translator>
        <b:NameList>
          <b:Person>
            <b:Last>Guimarães Parma</b:Last>
            <b:First>Gustavo</b:First>
          </b:Person>
        </b:NameList>
      </b:Translator>
    </b:Author>
    <b:Title>Fundamentos de Circuitos Elétricos</b:Title>
    <b:Year>2006</b:Year>
    <b:City>Porto Alegre</b:City>
    <b:Publisher>Bookman</b:Publisher>
    <b:StateProvince>RS</b:StateProvince>
    <b:CountryRegion>Brasil</b:CountryRegion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62F7F9-0C51-426C-8B9B-3A3135B55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caderno.dotx</Template>
  <TotalTime>8</TotalTime>
  <Pages>1</Pages>
  <Words>420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Processamento de Imagens</vt:lpstr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Processamento de Imagens</dc:title>
  <dc:subject>CADERNO DE RESOLUÇÃO DA ATIVIDADE PRÁTICA</dc:subject>
  <dc:creator>ESCREVA SEU NOME AQUI</dc:creator>
  <cp:keywords/>
  <dc:description/>
  <cp:lastModifiedBy>EMANUEL ROSA ZOLET</cp:lastModifiedBy>
  <cp:revision>4</cp:revision>
  <cp:lastPrinted>2023-11-28T14:00:00Z</cp:lastPrinted>
  <dcterms:created xsi:type="dcterms:W3CDTF">2023-11-28T13:59:00Z</dcterms:created>
  <dcterms:modified xsi:type="dcterms:W3CDTF">2023-11-28T14:00:00Z</dcterms:modified>
</cp:coreProperties>
</file>