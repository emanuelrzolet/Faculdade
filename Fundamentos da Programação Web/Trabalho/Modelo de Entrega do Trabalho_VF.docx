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AF9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4B0AC8A" wp14:editId="18D81B5A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7A9068B2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110D5FBD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3484DC4B" w14:textId="61DEC8D1" w:rsidR="00542C3F" w:rsidRDefault="00A92E40" w:rsidP="00E66E98">
      <w:pPr>
        <w:pStyle w:val="07-FolhadeRosto"/>
        <w:rPr>
          <w:b w:val="0"/>
          <w:color w:val="000000" w:themeColor="text1"/>
          <w:sz w:val="28"/>
          <w:szCs w:val="28"/>
        </w:rPr>
      </w:pPr>
      <w:r w:rsidRPr="00A92E40">
        <w:rPr>
          <w:b w:val="0"/>
          <w:color w:val="000000" w:themeColor="text1"/>
          <w:sz w:val="28"/>
          <w:szCs w:val="28"/>
        </w:rPr>
        <w:t>CURSO: CST ANÁLISE E DESENVOLVIMENTO DE SISTEMAS</w:t>
      </w:r>
    </w:p>
    <w:p w14:paraId="36C16FE2" w14:textId="2626AB42" w:rsidR="00372854" w:rsidRPr="00372854" w:rsidRDefault="00A92E40" w:rsidP="00E66E98">
      <w:pPr>
        <w:pStyle w:val="07-FolhadeRosto"/>
        <w:rPr>
          <w:b w:val="0"/>
          <w:sz w:val="28"/>
          <w:szCs w:val="28"/>
        </w:rPr>
      </w:pPr>
      <w:r w:rsidRPr="00A92E40">
        <w:rPr>
          <w:b w:val="0"/>
          <w:sz w:val="28"/>
          <w:szCs w:val="28"/>
        </w:rPr>
        <w:t>FUNDAMENTOS DA PROGRAMAÇÃO WEB</w:t>
      </w:r>
    </w:p>
    <w:p w14:paraId="35EE04A6" w14:textId="77777777" w:rsidR="00E66E98" w:rsidRDefault="00E66E98" w:rsidP="00E66E98">
      <w:pPr>
        <w:pStyle w:val="07-FolhadeRosto"/>
      </w:pPr>
    </w:p>
    <w:p w14:paraId="07351C17" w14:textId="77777777" w:rsidR="008F612E" w:rsidRDefault="008F612E" w:rsidP="00E66E98">
      <w:pPr>
        <w:pStyle w:val="07-FolhadeRosto"/>
      </w:pPr>
    </w:p>
    <w:p w14:paraId="1B835249" w14:textId="77777777" w:rsidR="00E66E98" w:rsidRDefault="00E66E98" w:rsidP="00E66E98">
      <w:pPr>
        <w:pStyle w:val="07-FolhadeRosto"/>
      </w:pPr>
    </w:p>
    <w:p w14:paraId="17F86947" w14:textId="77777777" w:rsidR="00E66E98" w:rsidRDefault="00E66E98" w:rsidP="00E66E98"/>
    <w:p w14:paraId="2FEB8975" w14:textId="77777777" w:rsidR="00E66E98" w:rsidRDefault="00E66E98" w:rsidP="00E66E98"/>
    <w:p w14:paraId="7A051DF9" w14:textId="77777777" w:rsidR="00E66E98" w:rsidRDefault="00E66E98" w:rsidP="00E66E98"/>
    <w:p w14:paraId="315BDCCF" w14:textId="77777777" w:rsidR="00E66E98" w:rsidRDefault="00E66E98" w:rsidP="00E66E98"/>
    <w:p w14:paraId="2C32B4B6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04B76D8" w14:textId="77777777" w:rsidR="00E66E98" w:rsidRDefault="00E66E98" w:rsidP="00E66E98"/>
    <w:p w14:paraId="5A1B164E" w14:textId="77777777" w:rsidR="008F612E" w:rsidRDefault="008F612E" w:rsidP="00E66E98"/>
    <w:p w14:paraId="5C33A65F" w14:textId="77777777" w:rsidR="00E66E98" w:rsidRDefault="00E66E98" w:rsidP="00E66E98"/>
    <w:p w14:paraId="448263E7" w14:textId="77777777" w:rsidR="00A96CE3" w:rsidRDefault="00A96CE3" w:rsidP="00E66E98"/>
    <w:p w14:paraId="593F6324" w14:textId="77777777" w:rsidR="00A96CE3" w:rsidRDefault="00A96CE3" w:rsidP="00E66E98"/>
    <w:p w14:paraId="6FCB4E31" w14:textId="77777777" w:rsidR="00A96CE3" w:rsidRDefault="00A96CE3" w:rsidP="00E66E98"/>
    <w:p w14:paraId="6583A024" w14:textId="77777777" w:rsidR="00A96CE3" w:rsidRDefault="00A96CE3" w:rsidP="00E66E98"/>
    <w:p w14:paraId="05A3661D" w14:textId="77777777" w:rsidR="00A96CE3" w:rsidRPr="00372854" w:rsidRDefault="00A96CE3" w:rsidP="00E66E98"/>
    <w:p w14:paraId="689122A0" w14:textId="48D4AE6A" w:rsidR="00A96CE3" w:rsidRPr="00A766B9" w:rsidRDefault="00CB0A09" w:rsidP="00A96CE3">
      <w:pPr>
        <w:pStyle w:val="07-FolhadeRosto"/>
        <w:jc w:val="right"/>
        <w:rPr>
          <w:b w:val="0"/>
        </w:rPr>
      </w:pPr>
      <w:r w:rsidRPr="00CB0A09">
        <w:rPr>
          <w:b w:val="0"/>
        </w:rPr>
        <w:t>Emanuel Rosa Zolet</w:t>
      </w:r>
      <w:r w:rsidR="00133D58" w:rsidRPr="00CB0A09">
        <w:rPr>
          <w:b w:val="0"/>
        </w:rPr>
        <w:t>, RU</w:t>
      </w:r>
      <w:r w:rsidRPr="00CB0A09">
        <w:rPr>
          <w:b w:val="0"/>
        </w:rPr>
        <w:t xml:space="preserve">: </w:t>
      </w:r>
      <w:r w:rsidRPr="00CB0A09">
        <w:rPr>
          <w:b w:val="0"/>
        </w:rPr>
        <w:t>4557826</w:t>
      </w:r>
    </w:p>
    <w:p w14:paraId="10D4C1A9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4D161CFA" w14:textId="77777777" w:rsidR="00E66E98" w:rsidRDefault="00E66E98" w:rsidP="00E66E98">
      <w:pPr>
        <w:jc w:val="left"/>
      </w:pPr>
    </w:p>
    <w:p w14:paraId="64627F94" w14:textId="77777777" w:rsidR="00E66E98" w:rsidRDefault="00E66E98" w:rsidP="00E66E98"/>
    <w:p w14:paraId="31C54C06" w14:textId="77777777" w:rsidR="00E66E98" w:rsidRDefault="00E66E98" w:rsidP="00E66E98"/>
    <w:p w14:paraId="7902544C" w14:textId="77777777" w:rsidR="00A96CE3" w:rsidRDefault="00A96CE3" w:rsidP="00E66E98"/>
    <w:p w14:paraId="6968EACE" w14:textId="77777777" w:rsidR="00A96CE3" w:rsidRDefault="00A96CE3" w:rsidP="00E66E98"/>
    <w:p w14:paraId="7904E322" w14:textId="77777777" w:rsidR="00A96CE3" w:rsidRDefault="00A96CE3" w:rsidP="00E66E98"/>
    <w:p w14:paraId="4B8A8AAF" w14:textId="77777777" w:rsidR="00372854" w:rsidRDefault="00372854" w:rsidP="00E66E98"/>
    <w:p w14:paraId="1CF734D1" w14:textId="77777777" w:rsidR="00E66E98" w:rsidRDefault="00E66E98" w:rsidP="00E66E98"/>
    <w:p w14:paraId="52B1F637" w14:textId="77777777" w:rsidR="00E66E98" w:rsidRDefault="00E66E98" w:rsidP="00E66E98"/>
    <w:p w14:paraId="103F6FFA" w14:textId="161FA1C8" w:rsidR="00E66E98" w:rsidRPr="00A766B9" w:rsidRDefault="002C6F64" w:rsidP="00E66E98">
      <w:pPr>
        <w:pStyle w:val="07-FolhadeRosto"/>
        <w:rPr>
          <w:b w:val="0"/>
        </w:rPr>
      </w:pPr>
      <w:r>
        <w:rPr>
          <w:b w:val="0"/>
        </w:rPr>
        <w:t xml:space="preserve">Nova Prata </w:t>
      </w:r>
      <w:r w:rsidR="00133D58">
        <w:rPr>
          <w:b w:val="0"/>
        </w:rPr>
        <w:t>-</w:t>
      </w:r>
      <w:r>
        <w:rPr>
          <w:b w:val="0"/>
        </w:rPr>
        <w:t xml:space="preserve"> Rio Grande do SUl</w:t>
      </w:r>
    </w:p>
    <w:p w14:paraId="6CB7950C" w14:textId="1C3FA3B8" w:rsidR="00A96CE3" w:rsidRPr="00372854" w:rsidRDefault="00A766B9" w:rsidP="00E66E98">
      <w:pPr>
        <w:pStyle w:val="07-FolhadeRosto"/>
        <w:rPr>
          <w:b w:val="0"/>
        </w:rPr>
      </w:pPr>
      <w:r>
        <w:rPr>
          <w:b w:val="0"/>
        </w:rPr>
        <w:t>202</w:t>
      </w:r>
      <w:r w:rsidR="002C6F64">
        <w:rPr>
          <w:b w:val="0"/>
        </w:rPr>
        <w:t>4</w:t>
      </w:r>
    </w:p>
    <w:p w14:paraId="59DDD549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2E4C28F6" w14:textId="77777777" w:rsidR="009D7891" w:rsidRDefault="009D7891" w:rsidP="00B7037A">
      <w:pPr>
        <w:pStyle w:val="TextodebaloChar"/>
        <w:jc w:val="center"/>
        <w:rPr>
          <w:b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794B8AB4" w14:textId="45F4B380" w:rsidR="007F5096" w:rsidRPr="00D25714" w:rsidRDefault="00A92E40" w:rsidP="00C66DB2">
      <w:pPr>
        <w:pStyle w:val="TtuloChar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9F46ABE" wp14:editId="579712C9">
            <wp:simplePos x="0" y="0"/>
            <wp:positionH relativeFrom="margin">
              <wp:align>center</wp:align>
            </wp:positionH>
            <wp:positionV relativeFrom="paragraph">
              <wp:posOffset>334121</wp:posOffset>
            </wp:positionV>
            <wp:extent cx="1773808" cy="3096895"/>
            <wp:effectExtent l="0" t="0" r="0" b="8255"/>
            <wp:wrapTopAndBottom/>
            <wp:docPr id="202959824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98243" name="Imagem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808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957" w:rsidRPr="00C66DB2">
        <w:rPr>
          <w:sz w:val="28"/>
          <w:szCs w:val="28"/>
        </w:rPr>
        <w:t>Estrutura de pastas do projeto</w:t>
      </w:r>
    </w:p>
    <w:p w14:paraId="4FE658E1" w14:textId="19B8146F" w:rsidR="00C66DB2" w:rsidRPr="00A92E40" w:rsidRDefault="00C66DB2" w:rsidP="00A92E40">
      <w:pPr>
        <w:spacing w:line="360" w:lineRule="auto"/>
        <w:jc w:val="left"/>
        <w:rPr>
          <w:color w:val="FF0000"/>
          <w:sz w:val="28"/>
          <w:szCs w:val="28"/>
        </w:rPr>
      </w:pPr>
    </w:p>
    <w:p w14:paraId="3C671160" w14:textId="3ACAEA05" w:rsidR="00841957" w:rsidRPr="00D25714" w:rsidRDefault="00D25714" w:rsidP="00D25714">
      <w:pPr>
        <w:pStyle w:val="TtuloChar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Arquivos</w:t>
      </w:r>
      <w:r w:rsidR="002C6F64">
        <w:rPr>
          <w:sz w:val="28"/>
          <w:szCs w:val="28"/>
        </w:rPr>
        <w:t>: Optei por não colar os códigos dos arquivos aqui</w:t>
      </w:r>
      <w:r w:rsidR="00542C3F">
        <w:rPr>
          <w:sz w:val="28"/>
          <w:szCs w:val="28"/>
        </w:rPr>
        <w:t>,</w:t>
      </w:r>
      <w:r w:rsidR="002C6F64">
        <w:rPr>
          <w:sz w:val="28"/>
          <w:szCs w:val="28"/>
        </w:rPr>
        <w:t xml:space="preserve"> pois ficaria muito extenso, no total foram 1481 linhas.</w:t>
      </w:r>
    </w:p>
    <w:p w14:paraId="60F43583" w14:textId="5EDC581C" w:rsidR="00841957" w:rsidRDefault="00A92E40" w:rsidP="00841957">
      <w:pPr>
        <w:pStyle w:val="TtuloChar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A8BDD0" wp14:editId="462D0B94">
            <wp:simplePos x="0" y="0"/>
            <wp:positionH relativeFrom="margin">
              <wp:align>center</wp:align>
            </wp:positionH>
            <wp:positionV relativeFrom="paragraph">
              <wp:posOffset>484174</wp:posOffset>
            </wp:positionV>
            <wp:extent cx="5480138" cy="2949575"/>
            <wp:effectExtent l="0" t="0" r="6350" b="3175"/>
            <wp:wrapTopAndBottom/>
            <wp:docPr id="382407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079" name="Imagem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138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F64">
        <w:rPr>
          <w:sz w:val="28"/>
          <w:szCs w:val="28"/>
        </w:rPr>
        <w:t>Imagem do Código em execução</w:t>
      </w:r>
      <w:r w:rsidR="0094284C" w:rsidRPr="00C66DB2">
        <w:rPr>
          <w:sz w:val="28"/>
          <w:szCs w:val="28"/>
        </w:rPr>
        <w:t xml:space="preserve"> (index)</w:t>
      </w:r>
      <w:r w:rsidR="002C6F64">
        <w:rPr>
          <w:sz w:val="28"/>
          <w:szCs w:val="28"/>
        </w:rPr>
        <w:t>.</w:t>
      </w:r>
    </w:p>
    <w:p w14:paraId="306A3149" w14:textId="37A20D13" w:rsidR="00C66DB2" w:rsidRPr="00C66DB2" w:rsidRDefault="00C66DB2" w:rsidP="00C66DB2">
      <w:pPr>
        <w:pStyle w:val="TtuloChar"/>
        <w:spacing w:line="360" w:lineRule="auto"/>
        <w:ind w:left="1146"/>
        <w:jc w:val="left"/>
        <w:rPr>
          <w:color w:val="FF0000"/>
          <w:sz w:val="28"/>
          <w:szCs w:val="28"/>
        </w:rPr>
      </w:pPr>
    </w:p>
    <w:p w14:paraId="104C92A5" w14:textId="557F000B" w:rsidR="00841957" w:rsidRDefault="00C11F9C" w:rsidP="00C11F9C">
      <w:pPr>
        <w:pStyle w:val="TtuloChar"/>
        <w:numPr>
          <w:ilvl w:val="0"/>
          <w:numId w:val="21"/>
        </w:numPr>
        <w:spacing w:line="360" w:lineRule="auto"/>
        <w:jc w:val="left"/>
        <w:rPr>
          <w:sz w:val="28"/>
          <w:szCs w:val="28"/>
        </w:rPr>
      </w:pPr>
      <w:r w:rsidRPr="00C66DB2">
        <w:rPr>
          <w:sz w:val="28"/>
          <w:szCs w:val="28"/>
        </w:rPr>
        <w:t>Colocar endereço onde publicou o site</w:t>
      </w:r>
    </w:p>
    <w:p w14:paraId="61DF87C6" w14:textId="151B404F" w:rsidR="00C66DB2" w:rsidRPr="00C66DB2" w:rsidRDefault="00A92E40" w:rsidP="00C66DB2">
      <w:pPr>
        <w:spacing w:line="360" w:lineRule="auto"/>
        <w:jc w:val="left"/>
        <w:rPr>
          <w:color w:val="FF0000"/>
          <w:sz w:val="28"/>
          <w:szCs w:val="28"/>
        </w:rPr>
      </w:pPr>
      <w:r w:rsidRPr="00A92E40">
        <w:rPr>
          <w:sz w:val="28"/>
          <w:szCs w:val="28"/>
        </w:rPr>
        <w:t>Endereço</w:t>
      </w:r>
      <w:r w:rsidR="00967674" w:rsidRPr="00A92E40">
        <w:rPr>
          <w:sz w:val="28"/>
          <w:szCs w:val="28"/>
        </w:rPr>
        <w:t>:</w:t>
      </w:r>
      <w:r w:rsidR="00967674">
        <w:rPr>
          <w:color w:val="FF0000"/>
          <w:sz w:val="28"/>
          <w:szCs w:val="28"/>
        </w:rPr>
        <w:t xml:space="preserve"> </w:t>
      </w:r>
      <w:r w:rsidRPr="00A92E40">
        <w:rPr>
          <w:sz w:val="28"/>
          <w:szCs w:val="28"/>
        </w:rPr>
        <w:t>https://emanuelrzolet.github.io/Portfolio/</w:t>
      </w:r>
    </w:p>
    <w:sectPr w:rsidR="00C66DB2" w:rsidRPr="00C66DB2" w:rsidSect="00D55D22">
      <w:footerReference w:type="first" r:id="rId15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E1875" w14:textId="77777777" w:rsidR="00FD4EBC" w:rsidRDefault="00FD4EBC">
      <w:r>
        <w:separator/>
      </w:r>
    </w:p>
  </w:endnote>
  <w:endnote w:type="continuationSeparator" w:id="0">
    <w:p w14:paraId="3C1CA78B" w14:textId="77777777" w:rsidR="00FD4EBC" w:rsidRDefault="00FD4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4BE2" w14:textId="77777777" w:rsidR="009D7891" w:rsidRDefault="009D7891">
    <w:pPr>
      <w:pStyle w:val="Rodap"/>
      <w:jc w:val="right"/>
    </w:pPr>
  </w:p>
  <w:p w14:paraId="163FCB43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2FAA" w14:textId="77777777" w:rsidR="009D7891" w:rsidRDefault="009D7891">
    <w:pPr>
      <w:pStyle w:val="Rodap"/>
      <w:jc w:val="center"/>
    </w:pPr>
  </w:p>
  <w:p w14:paraId="5BA95BBB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EndPr/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6688B" w14:textId="77777777" w:rsidR="00FD4EBC" w:rsidRDefault="00FD4EBC">
      <w:r>
        <w:separator/>
      </w:r>
    </w:p>
  </w:footnote>
  <w:footnote w:type="continuationSeparator" w:id="0">
    <w:p w14:paraId="0FB46A83" w14:textId="77777777" w:rsidR="00FD4EBC" w:rsidRDefault="00FD4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6C54" w14:textId="77777777" w:rsidR="00E255BA" w:rsidRDefault="00E255BA">
    <w:pPr>
      <w:pStyle w:val="RodapChar"/>
      <w:jc w:val="right"/>
    </w:pPr>
  </w:p>
  <w:p w14:paraId="4D4A9E45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36D7" w14:textId="77777777" w:rsidR="009A1B60" w:rsidRDefault="009A1B60" w:rsidP="009A1B60">
    <w:pPr>
      <w:pStyle w:val="RodapChar"/>
      <w:jc w:val="center"/>
    </w:pPr>
  </w:p>
  <w:p w14:paraId="1031B019" w14:textId="77777777" w:rsidR="009A1B60" w:rsidRDefault="009A1B60" w:rsidP="00A320FC">
    <w:pPr>
      <w:pStyle w:val="RodapCha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3B72CF"/>
    <w:multiLevelType w:val="hybridMultilevel"/>
    <w:tmpl w:val="46827688"/>
    <w:lvl w:ilvl="0" w:tplc="D9148AA2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</w:num>
  <w:num w:numId="15">
    <w:abstractNumId w:val="0"/>
  </w:num>
  <w:num w:numId="16">
    <w:abstractNumId w:val="10"/>
  </w:num>
  <w:num w:numId="17">
    <w:abstractNumId w:val="10"/>
  </w:num>
  <w:num w:numId="18">
    <w:abstractNumId w:val="1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2694C"/>
    <w:rsid w:val="00030F5D"/>
    <w:rsid w:val="00031A06"/>
    <w:rsid w:val="00042B1C"/>
    <w:rsid w:val="000467FC"/>
    <w:rsid w:val="000502DA"/>
    <w:rsid w:val="00070762"/>
    <w:rsid w:val="00081763"/>
    <w:rsid w:val="00084C4C"/>
    <w:rsid w:val="0009219B"/>
    <w:rsid w:val="00095175"/>
    <w:rsid w:val="000F12FB"/>
    <w:rsid w:val="001003E0"/>
    <w:rsid w:val="0013106F"/>
    <w:rsid w:val="00132E3A"/>
    <w:rsid w:val="00133D58"/>
    <w:rsid w:val="00135557"/>
    <w:rsid w:val="00153F05"/>
    <w:rsid w:val="0017158C"/>
    <w:rsid w:val="001832B6"/>
    <w:rsid w:val="001926E5"/>
    <w:rsid w:val="00194B7E"/>
    <w:rsid w:val="001B67FF"/>
    <w:rsid w:val="001E5136"/>
    <w:rsid w:val="00200576"/>
    <w:rsid w:val="00216BDE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C6F64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0E10"/>
    <w:rsid w:val="00372854"/>
    <w:rsid w:val="0038132E"/>
    <w:rsid w:val="003830BE"/>
    <w:rsid w:val="003B29B4"/>
    <w:rsid w:val="003C2047"/>
    <w:rsid w:val="003C4AE9"/>
    <w:rsid w:val="003D09A9"/>
    <w:rsid w:val="003E3CDC"/>
    <w:rsid w:val="003F553B"/>
    <w:rsid w:val="004148C8"/>
    <w:rsid w:val="00422B6A"/>
    <w:rsid w:val="0042336B"/>
    <w:rsid w:val="0045436F"/>
    <w:rsid w:val="0045563F"/>
    <w:rsid w:val="00472FE2"/>
    <w:rsid w:val="004762E9"/>
    <w:rsid w:val="00477837"/>
    <w:rsid w:val="00477B94"/>
    <w:rsid w:val="00481830"/>
    <w:rsid w:val="00481F47"/>
    <w:rsid w:val="004A67B2"/>
    <w:rsid w:val="004D0F3D"/>
    <w:rsid w:val="004D2910"/>
    <w:rsid w:val="004F44EC"/>
    <w:rsid w:val="00502460"/>
    <w:rsid w:val="00516CE2"/>
    <w:rsid w:val="00517BDA"/>
    <w:rsid w:val="00542C3F"/>
    <w:rsid w:val="00543724"/>
    <w:rsid w:val="00571DED"/>
    <w:rsid w:val="005725B0"/>
    <w:rsid w:val="00583ED4"/>
    <w:rsid w:val="00586208"/>
    <w:rsid w:val="00591B36"/>
    <w:rsid w:val="005B7BCF"/>
    <w:rsid w:val="005E3B53"/>
    <w:rsid w:val="00601C90"/>
    <w:rsid w:val="0061118A"/>
    <w:rsid w:val="00611A22"/>
    <w:rsid w:val="00612662"/>
    <w:rsid w:val="00616F8C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412F0"/>
    <w:rsid w:val="00784722"/>
    <w:rsid w:val="007D3311"/>
    <w:rsid w:val="007D5E03"/>
    <w:rsid w:val="007F4337"/>
    <w:rsid w:val="007F5096"/>
    <w:rsid w:val="007F7410"/>
    <w:rsid w:val="0080193D"/>
    <w:rsid w:val="00821584"/>
    <w:rsid w:val="00837B19"/>
    <w:rsid w:val="00841957"/>
    <w:rsid w:val="008653A9"/>
    <w:rsid w:val="00874A2B"/>
    <w:rsid w:val="008766A4"/>
    <w:rsid w:val="008A6C31"/>
    <w:rsid w:val="008B2720"/>
    <w:rsid w:val="008B3B3F"/>
    <w:rsid w:val="008D31F5"/>
    <w:rsid w:val="008F612E"/>
    <w:rsid w:val="00910F82"/>
    <w:rsid w:val="00914487"/>
    <w:rsid w:val="00920EEF"/>
    <w:rsid w:val="0094284C"/>
    <w:rsid w:val="0096293C"/>
    <w:rsid w:val="0096411C"/>
    <w:rsid w:val="009670DD"/>
    <w:rsid w:val="00967674"/>
    <w:rsid w:val="00972D90"/>
    <w:rsid w:val="009802F9"/>
    <w:rsid w:val="00980815"/>
    <w:rsid w:val="009A1B60"/>
    <w:rsid w:val="009A1CDC"/>
    <w:rsid w:val="009A4CEC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60F15"/>
    <w:rsid w:val="00A766B9"/>
    <w:rsid w:val="00A769B3"/>
    <w:rsid w:val="00A85D9F"/>
    <w:rsid w:val="00A92E40"/>
    <w:rsid w:val="00A96CE3"/>
    <w:rsid w:val="00AA46C9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E54CA"/>
    <w:rsid w:val="00BF2481"/>
    <w:rsid w:val="00C10032"/>
    <w:rsid w:val="00C11F9C"/>
    <w:rsid w:val="00C12530"/>
    <w:rsid w:val="00C143BD"/>
    <w:rsid w:val="00C25AEC"/>
    <w:rsid w:val="00C37A7A"/>
    <w:rsid w:val="00C526A9"/>
    <w:rsid w:val="00C66DB2"/>
    <w:rsid w:val="00C8139C"/>
    <w:rsid w:val="00C861FC"/>
    <w:rsid w:val="00CA6C3A"/>
    <w:rsid w:val="00CA6FCD"/>
    <w:rsid w:val="00CB0A09"/>
    <w:rsid w:val="00CB4AF4"/>
    <w:rsid w:val="00CC7216"/>
    <w:rsid w:val="00CD3BC4"/>
    <w:rsid w:val="00CF14FC"/>
    <w:rsid w:val="00CF3BEA"/>
    <w:rsid w:val="00CF625B"/>
    <w:rsid w:val="00D015AB"/>
    <w:rsid w:val="00D07FA1"/>
    <w:rsid w:val="00D157B0"/>
    <w:rsid w:val="00D25714"/>
    <w:rsid w:val="00D26E71"/>
    <w:rsid w:val="00D348B9"/>
    <w:rsid w:val="00D353A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54A65"/>
    <w:rsid w:val="00E66E98"/>
    <w:rsid w:val="00E70660"/>
    <w:rsid w:val="00E74E92"/>
    <w:rsid w:val="00EE289B"/>
    <w:rsid w:val="00EF2960"/>
    <w:rsid w:val="00EF541B"/>
    <w:rsid w:val="00EF7469"/>
    <w:rsid w:val="00F02A6F"/>
    <w:rsid w:val="00F15DC4"/>
    <w:rsid w:val="00F17EC5"/>
    <w:rsid w:val="00F37848"/>
    <w:rsid w:val="00F466E8"/>
    <w:rsid w:val="00F51F42"/>
    <w:rsid w:val="00F73511"/>
    <w:rsid w:val="00F84B85"/>
    <w:rsid w:val="00F876CB"/>
    <w:rsid w:val="00F95DA6"/>
    <w:rsid w:val="00F9732F"/>
    <w:rsid w:val="00FA1EC0"/>
    <w:rsid w:val="00FD3654"/>
    <w:rsid w:val="00FD4487"/>
    <w:rsid w:val="00FD4EBC"/>
    <w:rsid w:val="00FD634E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ffef"/>
    </o:shapedefaults>
    <o:shapelayout v:ext="edit">
      <o:idmap v:ext="edit" data="1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A766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766B9"/>
    <w:pPr>
      <w:widowControl w:val="0"/>
      <w:autoSpaceDE w:val="0"/>
      <w:autoSpaceDN w:val="0"/>
      <w:spacing w:line="250" w:lineRule="exact"/>
      <w:ind w:left="1018" w:right="1018"/>
      <w:jc w:val="center"/>
    </w:pPr>
    <w:rPr>
      <w:rFonts w:ascii="Carlito" w:eastAsia="Carlito" w:hAnsi="Carlito" w:cs="Carlito"/>
      <w:sz w:val="22"/>
      <w:szCs w:val="22"/>
      <w:lang w:val="pt-PT" w:eastAsia="en-US"/>
    </w:rPr>
  </w:style>
  <w:style w:type="table" w:customStyle="1" w:styleId="TableNormal1">
    <w:name w:val="Table Normal1"/>
    <w:uiPriority w:val="2"/>
    <w:semiHidden/>
    <w:unhideWhenUsed/>
    <w:qFormat/>
    <w:rsid w:val="0080193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FD6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61</TotalTime>
  <Pages>2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EDERSON CICHACZEWSKI</dc:creator>
  <cp:lastModifiedBy>EMANUEL ROSA ZOLET</cp:lastModifiedBy>
  <cp:revision>3</cp:revision>
  <cp:lastPrinted>2011-03-01T23:31:00Z</cp:lastPrinted>
  <dcterms:created xsi:type="dcterms:W3CDTF">2023-10-27T20:00:00Z</dcterms:created>
  <dcterms:modified xsi:type="dcterms:W3CDTF">2024-03-22T00:56:00Z</dcterms:modified>
</cp:coreProperties>
</file>